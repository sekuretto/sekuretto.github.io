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DB" w:rsidP="007C29DB" w:rsidRDefault="16C42B78" w14:paraId="7F2E8B06" w14:textId="2FCB6366">
      <w:pPr>
        <w:pStyle w:val="Kansi26"/>
      </w:pPr>
      <w:proofErr w:type="spellStart"/>
      <w:r w:rsidR="35B42829">
        <w:rPr/>
        <w:t>Platz</w:t>
      </w:r>
      <w:proofErr w:type="spellEnd"/>
    </w:p>
    <w:p w:rsidR="00A076E4" w:rsidP="00A076E4" w:rsidRDefault="16C42B78" w14:paraId="76DF48FF" w14:textId="77777777" w14:noSpellErr="1">
      <w:pPr>
        <w:pStyle w:val="Kansi18"/>
      </w:pPr>
      <w:r w:rsidR="71030B1C">
        <w:rPr/>
        <w:t>Harjoitustyö</w:t>
      </w:r>
    </w:p>
    <w:p w:rsidR="00C23889" w:rsidP="00A076E4" w:rsidRDefault="00C23889" w14:paraId="4F634823" w14:textId="77777777">
      <w:pPr>
        <w:pStyle w:val="Kansi14"/>
      </w:pPr>
    </w:p>
    <w:p w:rsidR="00C23889" w:rsidP="00A076E4" w:rsidRDefault="00C23889" w14:paraId="144F2E82" w14:textId="77777777">
      <w:pPr>
        <w:pStyle w:val="Kansi14"/>
      </w:pPr>
    </w:p>
    <w:p w:rsidR="00C23889" w:rsidP="00A076E4" w:rsidRDefault="00C23889" w14:paraId="7623C0E0" w14:textId="77777777">
      <w:pPr>
        <w:pStyle w:val="Kansi14"/>
      </w:pPr>
    </w:p>
    <w:p w:rsidR="00C23889" w:rsidP="00A076E4" w:rsidRDefault="309E9DF2" w14:paraId="4CA3A386" w14:textId="77777777">
      <w:pPr>
        <w:pStyle w:val="Kansi14"/>
      </w:pPr>
      <w:r w:rsidR="35B42829">
        <w:rPr/>
        <w:t xml:space="preserve">Lauri </w:t>
      </w:r>
      <w:proofErr w:type="spellStart"/>
      <w:r w:rsidR="35B42829">
        <w:rPr/>
        <w:t>Girsén</w:t>
      </w:r>
      <w:proofErr w:type="spellEnd"/>
    </w:p>
    <w:p w:rsidR="00C23889" w:rsidP="00A076E4" w:rsidRDefault="16C42B78" w14:paraId="7226C389" w14:textId="77777777" w14:noSpellErr="1">
      <w:pPr>
        <w:pStyle w:val="Kansi14"/>
      </w:pPr>
      <w:r w:rsidR="71030B1C">
        <w:rPr/>
        <w:t>Laura Huotari</w:t>
      </w:r>
    </w:p>
    <w:p w:rsidR="00513005" w:rsidP="00A076E4" w:rsidRDefault="16C42B78" w14:paraId="565ECA9C" w14:textId="77777777" w14:noSpellErr="1">
      <w:pPr>
        <w:pStyle w:val="Kansi14"/>
      </w:pPr>
      <w:r w:rsidR="71030B1C">
        <w:rPr/>
        <w:t>Noora Jokinen</w:t>
      </w:r>
    </w:p>
    <w:p w:rsidR="007C29DB" w:rsidP="00A076E4" w:rsidRDefault="309E9DF2" w14:paraId="226170C1" w14:textId="77777777">
      <w:pPr>
        <w:pStyle w:val="Kansi14"/>
      </w:pPr>
      <w:r w:rsidR="35B42829">
        <w:rPr/>
        <w:t xml:space="preserve">Marja </w:t>
      </w:r>
      <w:proofErr w:type="spellStart"/>
      <w:r w:rsidR="35B42829">
        <w:rPr/>
        <w:t>Jämbeck</w:t>
      </w:r>
      <w:proofErr w:type="spellEnd"/>
    </w:p>
    <w:p w:rsidR="00513005" w:rsidP="00513005" w:rsidRDefault="00513005" w14:paraId="5B40543D" w14:textId="26F7282D">
      <w:pPr>
        <w:pStyle w:val="Kansi14"/>
      </w:pPr>
      <w:r w:rsidR="35B42829">
        <w:rPr/>
        <w:t xml:space="preserve">Juuso </w:t>
      </w:r>
      <w:proofErr w:type="spellStart"/>
      <w:r w:rsidR="35B42829">
        <w:rPr/>
        <w:t>Kyyrä</w:t>
      </w:r>
      <w:proofErr w:type="spellEnd"/>
    </w:p>
    <w:p w:rsidR="00513005" w:rsidP="00513005" w:rsidRDefault="00513005" w14:paraId="3583D0B2" w14:textId="77777777">
      <w:pPr>
        <w:pStyle w:val="Kansi14"/>
      </w:pPr>
    </w:p>
    <w:p w:rsidR="007C29DB" w:rsidP="00513005" w:rsidRDefault="007C29DB" w14:paraId="3A095371" w14:textId="77777777">
      <w:pPr>
        <w:pStyle w:val="Kansi14"/>
      </w:pPr>
    </w:p>
    <w:p w:rsidR="007C29DB" w:rsidP="00513005" w:rsidRDefault="007C29DB" w14:paraId="3F8BE811" w14:textId="77777777">
      <w:pPr>
        <w:pStyle w:val="Kansi14"/>
      </w:pPr>
    </w:p>
    <w:p w:rsidR="00513005" w:rsidP="00513005" w:rsidRDefault="00513005" w14:paraId="394C14E4" w14:textId="77777777">
      <w:pPr>
        <w:pStyle w:val="Kansi14"/>
      </w:pPr>
    </w:p>
    <w:p w:rsidR="00513005" w:rsidP="00513005" w:rsidRDefault="00513005" w14:paraId="0BE9E1BE" w14:textId="77777777">
      <w:pPr>
        <w:pStyle w:val="Kansi14"/>
      </w:pPr>
    </w:p>
    <w:p w:rsidR="00513005" w:rsidP="00513005" w:rsidRDefault="00513005" w14:paraId="122924EA" w14:textId="77777777">
      <w:pPr>
        <w:pStyle w:val="Kansi14"/>
      </w:pPr>
    </w:p>
    <w:p w:rsidRPr="00634E13" w:rsidR="00513005" w:rsidP="00513005" w:rsidRDefault="16C42B78" w14:paraId="3ABD3499" w14:textId="77777777" w14:noSpellErr="1">
      <w:pPr>
        <w:pStyle w:val="Kansi14"/>
      </w:pPr>
      <w:r w:rsidR="71030B1C">
        <w:rPr/>
        <w:t>Web-palvelujen määrittely ja suunnittelu- kurssin harjoitustyö</w:t>
      </w:r>
    </w:p>
    <w:p w:rsidRPr="00634E13" w:rsidR="00513005" w:rsidP="00513005" w:rsidRDefault="16C42B78" w14:paraId="6ECD8A0C" w14:textId="77777777" w14:noSpellErr="1">
      <w:pPr>
        <w:pStyle w:val="Kansi14"/>
      </w:pPr>
      <w:r w:rsidR="71030B1C">
        <w:rPr/>
        <w:t>Syksy 2017</w:t>
      </w:r>
    </w:p>
    <w:p w:rsidRPr="00634E13" w:rsidR="00513005" w:rsidP="00513005" w:rsidRDefault="16C42B78" w14:paraId="3B9519C9" w14:textId="77777777" w14:noSpellErr="1">
      <w:pPr>
        <w:pStyle w:val="Kansi14"/>
      </w:pPr>
      <w:r w:rsidR="71030B1C">
        <w:rPr/>
        <w:t>Tieto- ja viestintätekniikan koulutusohjelma</w:t>
      </w:r>
    </w:p>
    <w:p w:rsidRPr="00634E13" w:rsidR="00513005" w:rsidP="00A076E4" w:rsidRDefault="16C42B78" w14:paraId="240DCF75" w14:textId="77777777" w14:noSpellErr="1">
      <w:pPr>
        <w:pStyle w:val="Kansi14"/>
        <w:sectPr w:rsidRPr="00634E13" w:rsidR="00513005" w:rsidSect="00F306A5">
          <w:headerReference w:type="default" r:id="rId8"/>
          <w:footerReference w:type="default" r:id="rId9"/>
          <w:pgSz w:w="11906" w:h="16838" w:orient="portrait" w:code="9"/>
          <w:pgMar w:top="4905" w:right="1134" w:bottom="1134" w:left="2410" w:header="1049" w:footer="726" w:gutter="0"/>
          <w:cols w:space="708"/>
          <w:docGrid w:linePitch="360"/>
        </w:sectPr>
      </w:pPr>
      <w:r w:rsidR="71030B1C">
        <w:rPr/>
        <w:t>Tekniikan ja liikenteen ala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4"/>
          <w:szCs w:val="22"/>
        </w:rPr>
        <w:id w:val="17414483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23889" w:rsidP="71030B1C" w:rsidRDefault="16C42B78" w14:paraId="5615E678" w14:textId="77777777" w14:noSpellErr="1">
          <w:pPr>
            <w:pStyle w:val="TOCHeading"/>
            <w:numPr>
              <w:numId w:val="0"/>
            </w:numPr>
          </w:pPr>
          <w:r w:rsidR="71030B1C">
            <w:rPr/>
            <w:t>Sisältö</w:t>
          </w:r>
        </w:p>
        <w:p w:rsidR="00C23889" w:rsidRDefault="00C23889" w14:paraId="4E5E8071" w14:textId="7777777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1785463">
            <w:r w:rsidRPr="00B2420B">
              <w:rPr>
                <w:rStyle w:val="Hyperlink"/>
                <w:rFonts w:eastAsia="Times New Roman"/>
                <w:noProof/>
                <w:lang w:eastAsia="fi-FI"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2420B">
              <w:rPr>
                <w:rStyle w:val="Hyperlink"/>
                <w:rFonts w:eastAsia="Times New Roman"/>
                <w:noProof/>
                <w:lang w:eastAsia="fi-FI"/>
              </w:rPr>
              <w:t>Projektin ja lopputuotteen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5849E551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64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1.1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Tausta ja lähtökohdat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_Toc491785464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1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7E00F9AF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65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1.2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Tavoitteet ja tehtävät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_Toc491785465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2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636A5A40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66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1.3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Rajaus ja liittymät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_Toc491785466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2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78494744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67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1.4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Oikeudet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_Toc491785467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3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34A277BD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68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1.5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Termit ja määritelmät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_Toc491785468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3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44600E94" w14:textId="7777777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491785469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2</w:t>
            </w:r>
            <w:r w:rsidR="00C2388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Projektiorganisaatio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_Toc491785469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3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6F5469EB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0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2.1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Organisaation esittely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_Toc491785470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3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786F4FB8" w14:textId="7777777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491785471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3</w:t>
            </w:r>
            <w:r w:rsidR="00C2388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Projektin ajalliset tavoitteet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_Toc491785471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4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14363C3B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2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3.1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Osittaminen ja vaiheistus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_Toc491785472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4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411E3417" w14:textId="7777777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491785473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</w:t>
            </w:r>
            <w:r w:rsidR="00C2388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Laadunvarmistus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_Toc491785473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6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46C96308" w14:textId="77777777">
          <w:pPr>
            <w:pStyle w:val="TOC2"/>
            <w:tabs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4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4.1 Väli- ja lopputulosten hyväksymismenettely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_Toc491785474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7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0A41F325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5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4.1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Muutosten hallinta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_Toc491785475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7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0E72AD9A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6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4.2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Dokumentointi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_Toc491785476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7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41150E97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7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4.3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Riskien hallinta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_Toc491785477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7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55CB614B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8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4.4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Katselmointikäytäntö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_Toc491785478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8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3A430395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79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4.5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Projektisuunnitelmaa täydentävät suunnitelmat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_Toc491785479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8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12489AB4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0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4.6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Suunnitelmien tarkistus- ja päivitysajankohdat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_Toc491785480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8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10232F75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1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4.7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Projektin keskeyttämiskriteerit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_Toc491785481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8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7CAFB650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2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4.8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Tiedonvälitys ja projektin etenemisen seuranta (viestintäsuunnitelma)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_Toc491785482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8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2330C71F" w14:textId="7777777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history="1" w:anchor="_Toc491785483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5</w:t>
            </w:r>
            <w:r w:rsidR="00C2388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Projektin päättyminen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_Toc491785483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9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31FFD101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4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5.1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Projektin virallinen päättäminen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_Toc491785484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9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32362754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5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5.2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Lopetustilaisuus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_Toc491785485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9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="00C23889" w:rsidRDefault="00AD6463" w14:paraId="7E8F3EB8" w14:textId="7777777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history="1" w:anchor="_Toc491785486"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5.3</w:t>
            </w:r>
            <w:r w:rsidR="00C23889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B2420B" w:rsidR="00C23889">
              <w:rPr>
                <w:rStyle w:val="Hyperlink"/>
                <w:rFonts w:eastAsia="Times New Roman"/>
                <w:noProof/>
                <w:lang w:eastAsia="fi-FI"/>
              </w:rPr>
              <w:t>Projektin loppuraportti</w:t>
            </w:r>
            <w:r w:rsidR="00C23889">
              <w:rPr>
                <w:noProof/>
                <w:webHidden/>
              </w:rPr>
              <w:tab/>
            </w:r>
            <w:r w:rsidR="00C23889">
              <w:rPr>
                <w:noProof/>
                <w:webHidden/>
              </w:rPr>
              <w:fldChar w:fldCharType="begin"/>
            </w:r>
            <w:r w:rsidR="00C23889">
              <w:rPr>
                <w:noProof/>
                <w:webHidden/>
              </w:rPr>
              <w:instrText xml:space="preserve"> PAGEREF _Toc491785486 \h </w:instrText>
            </w:r>
            <w:r w:rsidR="00C23889">
              <w:rPr>
                <w:noProof/>
                <w:webHidden/>
              </w:rPr>
            </w:r>
            <w:r w:rsidR="00C23889">
              <w:rPr>
                <w:noProof/>
                <w:webHidden/>
              </w:rPr>
              <w:fldChar w:fldCharType="separate"/>
            </w:r>
            <w:r w:rsidR="00C23889">
              <w:rPr>
                <w:noProof/>
                <w:webHidden/>
              </w:rPr>
              <w:t>10</w:t>
            </w:r>
            <w:r w:rsidR="00C23889">
              <w:rPr>
                <w:noProof/>
                <w:webHidden/>
              </w:rPr>
              <w:fldChar w:fldCharType="end"/>
            </w:r>
          </w:hyperlink>
        </w:p>
        <w:p w:rsidRPr="009C6BB6" w:rsidR="00C23889" w:rsidP="009C6BB6" w:rsidRDefault="00C23889" w14:paraId="4C2F422B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Pr="009C6BB6" w:rsidR="009C6BB6" w:rsidP="71030B1C" w:rsidRDefault="16C42B78" w14:paraId="31001751" w14:textId="77777777" w14:noSpellErr="1">
      <w:pPr>
        <w:pStyle w:val="Heading1"/>
        <w:rPr>
          <w:rFonts w:eastAsia="Times New Roman"/>
          <w:lang w:eastAsia="fi-FI"/>
        </w:rPr>
      </w:pPr>
      <w:bookmarkStart w:name="_Toc491785463" w:id="0"/>
      <w:r w:rsidRPr="71030B1C" w:rsidR="71030B1C">
        <w:rPr>
          <w:rFonts w:eastAsia="Times New Roman"/>
          <w:lang w:eastAsia="fi-FI"/>
        </w:rPr>
        <w:t xml:space="preserve">Projektin ja lopputuotteen kuvaus </w:t>
      </w:r>
      <w:bookmarkEnd w:id="0"/>
    </w:p>
    <w:p w:rsidR="16C42B78" w:rsidRDefault="16C42B78" w14:paraId="13C24B00" w14:noSpellErr="1" w14:textId="2B6F6E1C">
      <w:r w:rsidRPr="2AB82435" w:rsidR="2AB82435">
        <w:rPr>
          <w:rFonts w:ascii="Calibri" w:hAnsi="Calibri" w:eastAsia="Calibri" w:cs="Calibri"/>
        </w:rPr>
        <w:t xml:space="preserve">Projektin tarkoituksena on määrittää ja suunnitella toimiva web-palvelu. Tässä dokumentissa on kuvaus projektin aiheesta sekä suunnitelma projektin toteutuksesta. Projektissa pyritään ottamaan huomioon kaikki siihen liittyvät riskit ja minimoimaan ne. </w:t>
      </w:r>
    </w:p>
    <w:p w:rsidR="2AB82435" w:rsidP="35B42829" w:rsidRDefault="2AB82435" w14:paraId="3795780D" w14:textId="0BBA9775">
      <w:pPr>
        <w:pStyle w:val="Normal"/>
        <w:rPr>
          <w:rFonts w:ascii="Calibri" w:hAnsi="Calibri" w:eastAsia="Calibri" w:cs="Calibri"/>
        </w:rPr>
      </w:pPr>
      <w:proofErr w:type="spellStart"/>
      <w:r w:rsidRPr="35B42829" w:rsidR="35B42829">
        <w:rPr>
          <w:rFonts w:ascii="Calibri" w:hAnsi="Calibri" w:eastAsia="Calibri" w:cs="Calibri"/>
        </w:rPr>
        <w:t>Platz</w:t>
      </w:r>
      <w:proofErr w:type="spellEnd"/>
      <w:r w:rsidRPr="35B42829" w:rsidR="35B42829">
        <w:rPr>
          <w:rFonts w:ascii="Calibri" w:hAnsi="Calibri" w:eastAsia="Calibri" w:cs="Calibri"/>
        </w:rPr>
        <w:t xml:space="preserve"> on lopputuotteena </w:t>
      </w:r>
      <w:r w:rsidRPr="35B42829" w:rsidR="35B42829">
        <w:rPr>
          <w:rFonts w:ascii="Calibri" w:hAnsi="Calibri" w:eastAsia="Calibri" w:cs="Calibri"/>
        </w:rPr>
        <w:t>web-selaimessa toimiva sivusto, jossa pystyy ostamaan</w:t>
      </w:r>
      <w:r w:rsidRPr="35B42829" w:rsidR="35B42829">
        <w:rPr>
          <w:rFonts w:ascii="Calibri" w:hAnsi="Calibri" w:eastAsia="Calibri" w:cs="Calibri"/>
        </w:rPr>
        <w:t>,</w:t>
      </w:r>
      <w:r w:rsidRPr="35B42829" w:rsidR="35B42829">
        <w:rPr>
          <w:rFonts w:ascii="Calibri" w:hAnsi="Calibri" w:eastAsia="Calibri" w:cs="Calibri"/>
        </w:rPr>
        <w:t xml:space="preserve"> </w:t>
      </w:r>
      <w:r w:rsidRPr="35B42829" w:rsidR="35B42829">
        <w:rPr>
          <w:rFonts w:ascii="Calibri" w:hAnsi="Calibri" w:eastAsia="Calibri" w:cs="Calibri"/>
        </w:rPr>
        <w:t xml:space="preserve">myymään </w:t>
      </w:r>
      <w:r w:rsidRPr="35B42829" w:rsidR="35B42829">
        <w:rPr>
          <w:rFonts w:ascii="Calibri" w:hAnsi="Calibri" w:eastAsia="Calibri" w:cs="Calibri"/>
        </w:rPr>
        <w:t>sekä</w:t>
      </w:r>
      <w:r w:rsidRPr="35B42829" w:rsidR="35B42829">
        <w:rPr>
          <w:rFonts w:ascii="Calibri" w:hAnsi="Calibri" w:eastAsia="Calibri" w:cs="Calibri"/>
        </w:rPr>
        <w:t xml:space="preserve"> </w:t>
      </w:r>
      <w:r w:rsidRPr="35B42829" w:rsidR="35B42829">
        <w:rPr>
          <w:rFonts w:ascii="Calibri" w:hAnsi="Calibri" w:eastAsia="Calibri" w:cs="Calibri"/>
        </w:rPr>
        <w:t xml:space="preserve">vaihtamaan </w:t>
      </w:r>
      <w:r w:rsidRPr="35B42829" w:rsidR="35B42829">
        <w:rPr>
          <w:rFonts w:ascii="Calibri" w:hAnsi="Calibri" w:eastAsia="Calibri" w:cs="Calibri"/>
        </w:rPr>
        <w:t>palveluita</w:t>
      </w:r>
      <w:r w:rsidRPr="35B42829" w:rsidR="35B42829">
        <w:rPr>
          <w:rFonts w:ascii="Calibri" w:hAnsi="Calibri" w:eastAsia="Calibri" w:cs="Calibri"/>
        </w:rPr>
        <w:t xml:space="preserve">. </w:t>
      </w:r>
      <w:r w:rsidRPr="35B42829" w:rsidR="35B42829">
        <w:rPr>
          <w:rFonts w:ascii="Calibri" w:hAnsi="Calibri" w:eastAsia="Calibri" w:cs="Calibri"/>
        </w:rPr>
        <w:t>Sivustolla voi siis esimerkiksi myydä ikkunan</w:t>
      </w:r>
      <w:r w:rsidRPr="35B42829" w:rsidR="35B42829">
        <w:rPr>
          <w:rFonts w:ascii="Calibri" w:hAnsi="Calibri" w:eastAsia="Calibri" w:cs="Calibri"/>
        </w:rPr>
        <w:t>pesua tai ostaa</w:t>
      </w:r>
      <w:r w:rsidRPr="35B42829" w:rsidR="35B42829">
        <w:rPr>
          <w:rFonts w:ascii="Calibri" w:hAnsi="Calibri" w:eastAsia="Calibri" w:cs="Calibri"/>
        </w:rPr>
        <w:t xml:space="preserve"> </w:t>
      </w:r>
      <w:r w:rsidRPr="35B42829" w:rsidR="35B42829">
        <w:rPr>
          <w:rFonts w:ascii="Calibri" w:hAnsi="Calibri" w:eastAsia="Calibri" w:cs="Calibri"/>
        </w:rPr>
        <w:t>talvi</w:t>
      </w:r>
      <w:r w:rsidRPr="35B42829" w:rsidR="35B42829">
        <w:rPr>
          <w:rFonts w:ascii="Calibri" w:hAnsi="Calibri" w:eastAsia="Calibri" w:cs="Calibri"/>
        </w:rPr>
        <w:t>renkaid</w:t>
      </w:r>
      <w:r w:rsidRPr="35B42829" w:rsidR="35B42829">
        <w:rPr>
          <w:rFonts w:ascii="Calibri" w:hAnsi="Calibri" w:eastAsia="Calibri" w:cs="Calibri"/>
        </w:rPr>
        <w:t>en</w:t>
      </w:r>
      <w:r w:rsidRPr="35B42829" w:rsidR="35B42829">
        <w:rPr>
          <w:rFonts w:ascii="Calibri" w:hAnsi="Calibri" w:eastAsia="Calibri" w:cs="Calibri"/>
        </w:rPr>
        <w:t xml:space="preserve"> vaihdon</w:t>
      </w:r>
      <w:r w:rsidRPr="35B42829" w:rsidR="35B42829">
        <w:rPr>
          <w:rFonts w:ascii="Calibri" w:hAnsi="Calibri" w:eastAsia="Calibri" w:cs="Calibri"/>
        </w:rPr>
        <w:t xml:space="preserve">. </w:t>
      </w:r>
      <w:proofErr w:type="spellStart"/>
      <w:r w:rsidRPr="35B42829" w:rsidR="35B42829">
        <w:rPr>
          <w:rFonts w:ascii="Calibri" w:hAnsi="Calibri" w:eastAsia="Calibri" w:cs="Calibri"/>
        </w:rPr>
        <w:t>Platzin</w:t>
      </w:r>
      <w:proofErr w:type="spellEnd"/>
      <w:r w:rsidRPr="35B42829" w:rsidR="35B42829">
        <w:rPr>
          <w:rFonts w:ascii="Calibri" w:hAnsi="Calibri" w:eastAsia="Calibri" w:cs="Calibri"/>
        </w:rPr>
        <w:t xml:space="preserve"> </w:t>
      </w:r>
      <w:r w:rsidRPr="35B42829" w:rsidR="35B42829">
        <w:rPr>
          <w:rFonts w:ascii="Calibri" w:hAnsi="Calibri" w:eastAsia="Calibri" w:cs="Calibri"/>
        </w:rPr>
        <w:t>imag</w:t>
      </w:r>
      <w:r w:rsidRPr="35B42829" w:rsidR="35B42829">
        <w:rPr>
          <w:rFonts w:ascii="Calibri" w:hAnsi="Calibri" w:eastAsia="Calibri" w:cs="Calibri"/>
        </w:rPr>
        <w:t>o</w:t>
      </w:r>
      <w:r w:rsidRPr="35B42829" w:rsidR="35B42829">
        <w:rPr>
          <w:rFonts w:ascii="Calibri" w:hAnsi="Calibri" w:eastAsia="Calibri" w:cs="Calibri"/>
        </w:rPr>
        <w:t>on</w:t>
      </w:r>
      <w:r w:rsidRPr="35B42829" w:rsidR="35B42829">
        <w:rPr>
          <w:rFonts w:ascii="Calibri" w:hAnsi="Calibri" w:eastAsia="Calibri" w:cs="Calibri"/>
        </w:rPr>
        <w:t xml:space="preserve"> kuuluu palvelun nopeus ja yksinkertaisuus. Nopeaa käyttöä edistää se, että palvelu ei vaadi sisäänkirjautumista</w:t>
      </w:r>
      <w:r w:rsidRPr="35B42829" w:rsidR="35B42829">
        <w:rPr>
          <w:rFonts w:ascii="Calibri" w:hAnsi="Calibri" w:eastAsia="Calibri" w:cs="Calibri"/>
        </w:rPr>
        <w:t xml:space="preserve">. </w:t>
      </w:r>
      <w:r w:rsidRPr="35B42829" w:rsidR="35B42829">
        <w:rPr>
          <w:rFonts w:ascii="Calibri" w:hAnsi="Calibri" w:eastAsia="Calibri" w:cs="Calibri"/>
        </w:rPr>
        <w:t xml:space="preserve">Ylläpito kuitenkin vahtii jatkuvasti ilmoituksia ja asiattomat ilmoitukset pyritään poistamaan mahdollisimman </w:t>
      </w:r>
      <w:r w:rsidRPr="35B42829" w:rsidR="35B42829">
        <w:rPr>
          <w:rFonts w:ascii="Calibri" w:hAnsi="Calibri" w:eastAsia="Calibri" w:cs="Calibri"/>
        </w:rPr>
        <w:t xml:space="preserve">nopeasti. </w:t>
      </w:r>
      <w:proofErr w:type="spellStart"/>
      <w:r w:rsidRPr="35B42829" w:rsidR="35B42829">
        <w:rPr>
          <w:rFonts w:ascii="Calibri" w:hAnsi="Calibri" w:eastAsia="Calibri" w:cs="Calibri"/>
        </w:rPr>
        <w:t>Platz</w:t>
      </w:r>
      <w:proofErr w:type="spellEnd"/>
      <w:r w:rsidRPr="35B42829" w:rsidR="35B42829">
        <w:rPr>
          <w:rFonts w:ascii="Calibri" w:hAnsi="Calibri" w:eastAsia="Calibri" w:cs="Calibri"/>
        </w:rPr>
        <w:t xml:space="preserve"> on tarkoitettu kaikille yli 18-vuotiaille.</w:t>
      </w:r>
    </w:p>
    <w:p w:rsidRPr="009C6BB6" w:rsidR="009C6BB6" w:rsidP="71030B1C" w:rsidRDefault="16C42B78" w14:paraId="143ECDCB" w14:textId="77777777" w14:noSpellErr="1">
      <w:pPr>
        <w:pStyle w:val="Heading2"/>
        <w:rPr>
          <w:rFonts w:eastAsia="Times New Roman"/>
          <w:lang w:eastAsia="fi-FI"/>
        </w:rPr>
      </w:pPr>
      <w:bookmarkStart w:name="_Toc491785464" w:id="1"/>
      <w:r w:rsidRPr="71030B1C" w:rsidR="71030B1C">
        <w:rPr>
          <w:rFonts w:eastAsia="Times New Roman"/>
          <w:lang w:eastAsia="fi-FI"/>
        </w:rPr>
        <w:t xml:space="preserve">Tausta ja lähtökohdat </w:t>
      </w:r>
      <w:bookmarkEnd w:id="1"/>
    </w:p>
    <w:p w:rsidR="16C42B78" w:rsidP="2AB82435" w:rsidRDefault="16C42B78" w14:paraId="51FD5751" w14:noSpellErr="1" w14:textId="05EFCAFE">
      <w:pPr>
        <w:rPr>
          <w:rFonts w:ascii="Calibri" w:hAnsi="Calibri" w:eastAsia="Calibri" w:cs="Calibri"/>
        </w:rPr>
      </w:pPr>
      <w:r w:rsidRPr="2AB82435" w:rsidR="2AB82435">
        <w:rPr>
          <w:rFonts w:ascii="Calibri" w:hAnsi="Calibri" w:eastAsia="Calibri" w:cs="Calibri"/>
        </w:rPr>
        <w:t>Projektin lähtökohtana on määrittää ja suunn</w:t>
      </w:r>
      <w:r w:rsidRPr="2AB82435" w:rsidR="2AB82435">
        <w:rPr>
          <w:rFonts w:ascii="Calibri" w:hAnsi="Calibri" w:eastAsia="Calibri" w:cs="Calibri"/>
        </w:rPr>
        <w:t xml:space="preserve">itella toimiva web-palvelu. Projekti toteutetaan osana Web-palveluiden määrittäminen ja suunnittelu </w:t>
      </w:r>
      <w:r w:rsidRPr="2AB82435" w:rsidR="2AB82435">
        <w:rPr>
          <w:rFonts w:ascii="Calibri" w:hAnsi="Calibri" w:eastAsia="Calibri" w:cs="Calibri"/>
        </w:rPr>
        <w:t>–</w:t>
      </w:r>
      <w:r w:rsidRPr="2AB82435" w:rsidR="2AB82435">
        <w:rPr>
          <w:rFonts w:ascii="Calibri" w:hAnsi="Calibri" w:eastAsia="Calibri" w:cs="Calibri"/>
        </w:rPr>
        <w:t xml:space="preserve"> </w:t>
      </w:r>
      <w:r w:rsidRPr="2AB82435" w:rsidR="2AB82435">
        <w:rPr>
          <w:rFonts w:ascii="Calibri" w:hAnsi="Calibri" w:eastAsia="Calibri" w:cs="Calibri"/>
        </w:rPr>
        <w:t>opintojaksoa</w:t>
      </w:r>
      <w:r w:rsidRPr="2AB82435" w:rsidR="2AB82435">
        <w:rPr>
          <w:rFonts w:ascii="Calibri" w:hAnsi="Calibri" w:eastAsia="Calibri" w:cs="Calibri"/>
        </w:rPr>
        <w:t xml:space="preserve">, joten kurssin aikana tutustutaan projektin </w:t>
      </w:r>
      <w:r w:rsidRPr="2AB82435" w:rsidR="2AB82435">
        <w:rPr>
          <w:rFonts w:ascii="Calibri" w:hAnsi="Calibri" w:eastAsia="Calibri" w:cs="Calibri"/>
        </w:rPr>
        <w:t>toteutuksen</w:t>
      </w:r>
      <w:r w:rsidRPr="2AB82435" w:rsidR="2AB82435">
        <w:rPr>
          <w:rFonts w:ascii="Calibri" w:hAnsi="Calibri" w:eastAsia="Calibri" w:cs="Calibri"/>
        </w:rPr>
        <w:t xml:space="preserve"> eri vaiheisiin.</w:t>
      </w:r>
      <w:bookmarkStart w:name="_GoBack" w:id="2"/>
      <w:bookmarkEnd w:id="2"/>
    </w:p>
    <w:p w:rsidRPr="009C6BB6" w:rsidR="009C6BB6" w:rsidP="2AB82435" w:rsidRDefault="309E9DF2" w14:noSpellErr="1" w14:paraId="08D982A9" w14:textId="7EA8A6A9">
      <w:pPr>
        <w:pStyle w:val="Heading2"/>
        <w:rPr>
          <w:rFonts w:eastAsia="Times New Roman"/>
          <w:lang w:eastAsia="fi-FI"/>
        </w:rPr>
      </w:pPr>
      <w:r w:rsidRPr="2AB82435" w:rsidR="2AB82435">
        <w:rPr>
          <w:rFonts w:eastAsia="Times New Roman"/>
          <w:lang w:eastAsia="fi-FI"/>
        </w:rPr>
        <w:t xml:space="preserve">Tavoitteet ja tehtävät </w:t>
      </w:r>
    </w:p>
    <w:p w:rsidRPr="009C6BB6" w:rsidR="009C6BB6" w:rsidP="2AB82435" w:rsidRDefault="309E9DF2" w14:paraId="007A3104" w14:noSpellErr="1" w14:textId="74D21905">
      <w:pPr>
        <w:pStyle w:val="Normal"/>
        <w:rPr>
          <w:lang w:eastAsia="fi-FI"/>
        </w:rPr>
      </w:pPr>
      <w:r w:rsidRPr="2AB82435" w:rsidR="2AB82435">
        <w:rPr>
          <w:lang w:eastAsia="fi-FI"/>
        </w:rPr>
        <w:t xml:space="preserve">Tavoitteena </w:t>
      </w:r>
      <w:r w:rsidRPr="2AB82435" w:rsidR="2AB82435">
        <w:rPr>
          <w:lang w:eastAsia="fi-FI"/>
        </w:rPr>
        <w:t xml:space="preserve">on saada </w:t>
      </w:r>
      <w:r w:rsidRPr="2AB82435" w:rsidR="2AB82435">
        <w:rPr>
          <w:lang w:eastAsia="fi-FI"/>
        </w:rPr>
        <w:t>suunniteltua web-palvelu</w:t>
      </w:r>
      <w:r w:rsidRPr="2AB82435" w:rsidR="2AB82435">
        <w:rPr>
          <w:lang w:eastAsia="fi-FI"/>
        </w:rPr>
        <w:t xml:space="preserve">, joka on mahdollista toteuttaa kevään 2018 Web-projekti 2- </w:t>
      </w:r>
      <w:r w:rsidRPr="2AB82435" w:rsidR="2AB82435">
        <w:rPr>
          <w:lang w:eastAsia="fi-FI"/>
        </w:rPr>
        <w:t>kurssilla</w:t>
      </w:r>
      <w:r w:rsidRPr="2AB82435" w:rsidR="2AB82435">
        <w:rPr>
          <w:lang w:eastAsia="fi-FI"/>
        </w:rPr>
        <w:t>. Projektiin</w:t>
      </w:r>
      <w:r w:rsidRPr="2AB82435" w:rsidR="2AB82435">
        <w:rPr>
          <w:lang w:eastAsia="fi-FI"/>
        </w:rPr>
        <w:t xml:space="preserve"> kuuluu</w:t>
      </w:r>
      <w:r w:rsidRPr="2AB82435" w:rsidR="2AB82435">
        <w:rPr>
          <w:lang w:eastAsia="fi-FI"/>
        </w:rPr>
        <w:t xml:space="preserve"> käynnistysvaihe, määrittelyvaihe ja suunnitteluvaihe</w:t>
      </w:r>
      <w:r w:rsidRPr="2AB82435" w:rsidR="2AB82435">
        <w:rPr>
          <w:lang w:eastAsia="fi-FI"/>
        </w:rPr>
        <w:t xml:space="preserve">. </w:t>
      </w:r>
      <w:r w:rsidRPr="2AB82435" w:rsidR="2AB82435">
        <w:rPr>
          <w:lang w:eastAsia="fi-FI"/>
        </w:rPr>
        <w:t>Käynnistysvaihe</w:t>
      </w:r>
      <w:r w:rsidRPr="2AB82435" w:rsidR="2AB82435">
        <w:rPr>
          <w:lang w:eastAsia="fi-FI"/>
        </w:rPr>
        <w:t xml:space="preserve"> tulee</w:t>
      </w:r>
      <w:r w:rsidRPr="2AB82435" w:rsidR="2AB82435">
        <w:rPr>
          <w:lang w:eastAsia="fi-FI"/>
        </w:rPr>
        <w:t xml:space="preserve"> päätökseen 12.09 ja määrittelyvaihe 30.10. Suunnitteluvaihe päättyy 21.11. Jokaisen vaiheen lopussa suoritetaan</w:t>
      </w:r>
      <w:r w:rsidRPr="2AB82435" w:rsidR="2AB82435">
        <w:rPr>
          <w:lang w:eastAsia="fi-FI"/>
        </w:rPr>
        <w:t xml:space="preserve"> katselmointi, jossa kartoitetaan, miten projekti on edistynyt ja mitä seuraavaan vaiheeseen kuuluu. Tuotantovaihe toteutetaan keväällä 2018.</w:t>
      </w:r>
      <w:r w:rsidRPr="2AB82435" w:rsidR="2AB82435">
        <w:rPr>
          <w:lang w:eastAsia="fi-FI"/>
        </w:rPr>
        <w:t xml:space="preserve"> </w:t>
      </w:r>
    </w:p>
    <w:p w:rsidRPr="009C6BB6" w:rsidR="009C6BB6" w:rsidP="71030B1C" w:rsidRDefault="16C42B78" w14:paraId="5C84EF58" w14:textId="77777777" w14:noSpellErr="1">
      <w:pPr>
        <w:pStyle w:val="Heading1"/>
        <w:rPr>
          <w:rFonts w:eastAsia="Times New Roman"/>
          <w:lang w:eastAsia="fi-FI"/>
        </w:rPr>
      </w:pPr>
      <w:bookmarkStart w:name="_Toc491785469" w:id="4"/>
      <w:r w:rsidRPr="71030B1C" w:rsidR="71030B1C">
        <w:rPr>
          <w:rFonts w:eastAsia="Times New Roman"/>
          <w:lang w:eastAsia="fi-FI"/>
        </w:rPr>
        <w:t xml:space="preserve">Projektiorganisaatio </w:t>
      </w:r>
      <w:bookmarkEnd w:id="4"/>
    </w:p>
    <w:p w:rsidRPr="009C6BB6" w:rsidR="009C6BB6" w:rsidP="71030B1C" w:rsidRDefault="16C42B78" w14:paraId="2B71EA54" w14:textId="77777777" w14:noSpellErr="1">
      <w:pPr>
        <w:pStyle w:val="Heading2"/>
        <w:rPr>
          <w:rFonts w:eastAsia="Times New Roman"/>
          <w:lang w:eastAsia="fi-FI"/>
        </w:rPr>
      </w:pPr>
      <w:bookmarkStart w:name="_Toc491785470" w:id="5"/>
      <w:r w:rsidRPr="71030B1C" w:rsidR="71030B1C">
        <w:rPr>
          <w:rFonts w:eastAsia="Times New Roman"/>
          <w:lang w:eastAsia="fi-FI"/>
        </w:rPr>
        <w:t xml:space="preserve">Organisaation esittely </w:t>
      </w:r>
      <w:bookmarkEnd w:id="5"/>
    </w:p>
    <w:p w:rsidRPr="009C6BB6" w:rsidR="009C6BB6" w:rsidP="71030B1C" w:rsidRDefault="1195B1C0" w14:paraId="275E1924" w14:textId="3354B406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”Projektin organisaation kuuluu viisi Jyväskylän ammattikorkeakoulun mediatekniikan opiskelijaa sekä projektin ohjaaja Kari Niemi. </w:t>
      </w:r>
    </w:p>
    <w:p w:rsidRPr="009C6BB6" w:rsidR="009C6BB6" w:rsidP="71030B1C" w:rsidRDefault="16C42B78" w14:paraId="32E51F59" w14:textId="77777777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Projektiryhmä </w:t>
      </w:r>
    </w:p>
    <w:p w:rsidRPr="009C6BB6" w:rsidR="009C6BB6" w:rsidP="35B42829" w:rsidRDefault="309E9DF2" w14:paraId="103171D3" w14:textId="244AD057">
      <w:pPr>
        <w:rPr>
          <w:lang w:eastAsia="fi-FI"/>
        </w:rPr>
      </w:pPr>
      <w:r w:rsidRPr="35B42829" w:rsidR="35B42829">
        <w:rPr>
          <w:lang w:eastAsia="fi-FI"/>
        </w:rPr>
        <w:t xml:space="preserve">Lauri </w:t>
      </w:r>
      <w:proofErr w:type="spellStart"/>
      <w:r w:rsidRPr="35B42829" w:rsidR="35B42829">
        <w:rPr>
          <w:lang w:eastAsia="fi-FI"/>
        </w:rPr>
        <w:t>Girsén</w:t>
      </w:r>
      <w:proofErr w:type="spellEnd"/>
      <w:r w:rsidRPr="35B42829" w:rsidR="35B42829">
        <w:rPr>
          <w:lang w:eastAsia="fi-FI"/>
        </w:rPr>
        <w:t xml:space="preserve"> </w:t>
      </w:r>
      <w:r w:rsidRPr="35B42829" w:rsidR="35B42829">
        <w:rPr>
          <w:lang w:eastAsia="fi-FI"/>
        </w:rPr>
        <w:t>K</w:t>
      </w:r>
      <w:r w:rsidRPr="35B42829" w:rsidR="35B42829">
        <w:rPr>
          <w:lang w:eastAsia="fi-FI"/>
        </w:rPr>
        <w:t>8297</w:t>
      </w:r>
      <w:r w:rsidRPr="35B42829" w:rsidR="35B42829">
        <w:rPr>
          <w:lang w:eastAsia="fi-FI"/>
        </w:rPr>
        <w:t>@student.jamk.fi</w:t>
      </w:r>
    </w:p>
    <w:p w:rsidRPr="009C6BB6" w:rsidR="009C6BB6" w:rsidP="35B42829" w:rsidRDefault="309E9DF2" w14:paraId="71CA4EF8" w14:textId="3056D8FC" w14:noSpellErr="1">
      <w:pPr>
        <w:rPr>
          <w:lang w:eastAsia="fi-FI"/>
        </w:rPr>
      </w:pPr>
      <w:r w:rsidRPr="35B42829" w:rsidR="35B42829">
        <w:rPr>
          <w:lang w:eastAsia="fi-FI"/>
        </w:rPr>
        <w:t xml:space="preserve">Laura </w:t>
      </w:r>
      <w:proofErr w:type="gramStart"/>
      <w:r w:rsidRPr="35B42829" w:rsidR="35B42829">
        <w:rPr>
          <w:lang w:eastAsia="fi-FI"/>
        </w:rPr>
        <w:t>Huotari  K8237@student.jamk.fi</w:t>
      </w:r>
      <w:proofErr w:type="gramEnd"/>
    </w:p>
    <w:p w:rsidRPr="009C6BB6" w:rsidR="009C6BB6" w:rsidP="71030B1C" w:rsidRDefault="1195B1C0" w14:paraId="77AA05E5" w14:textId="0736EF32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Noora Jokinen (projektipäällikkö)  </w:t>
      </w:r>
      <w:hyperlink r:id="Rd3d2e58f07a2494d">
        <w:r w:rsidRPr="71030B1C" w:rsidR="71030B1C">
          <w:rPr>
            <w:rStyle w:val="Hyperlink"/>
            <w:lang w:eastAsia="fi-FI"/>
          </w:rPr>
          <w:t>K8241@student.jamk.fi</w:t>
        </w:r>
      </w:hyperlink>
    </w:p>
    <w:p w:rsidRPr="009C6BB6" w:rsidR="009C6BB6" w:rsidP="35B42829" w:rsidRDefault="309E9DF2" w14:paraId="378895DA" w14:textId="38709D86">
      <w:pPr>
        <w:rPr>
          <w:lang w:eastAsia="fi-FI"/>
        </w:rPr>
      </w:pPr>
      <w:r w:rsidRPr="35B42829" w:rsidR="35B42829">
        <w:rPr>
          <w:lang w:eastAsia="fi-FI"/>
        </w:rPr>
        <w:t xml:space="preserve">Marja </w:t>
      </w:r>
      <w:proofErr w:type="spellStart"/>
      <w:r w:rsidRPr="35B42829" w:rsidR="35B42829">
        <w:rPr>
          <w:lang w:eastAsia="fi-FI"/>
        </w:rPr>
        <w:t>Jämbeck</w:t>
      </w:r>
      <w:proofErr w:type="spellEnd"/>
      <w:r w:rsidRPr="35B42829" w:rsidR="35B42829">
        <w:rPr>
          <w:lang w:eastAsia="fi-FI"/>
        </w:rPr>
        <w:t xml:space="preserve">  </w:t>
      </w:r>
      <w:r w:rsidRPr="35B42829" w:rsidR="35B42829">
        <w:rPr>
          <w:lang w:eastAsia="fi-FI"/>
        </w:rPr>
        <w:t>K8691</w:t>
      </w:r>
      <w:r w:rsidRPr="35B42829" w:rsidR="35B42829">
        <w:rPr>
          <w:lang w:eastAsia="fi-FI"/>
        </w:rPr>
        <w:t>@student.jamk.fi</w:t>
      </w:r>
    </w:p>
    <w:p w:rsidRPr="009C6BB6" w:rsidR="009C6BB6" w:rsidP="35B42829" w:rsidRDefault="309E9DF2" w14:paraId="2613BDFD" w14:textId="452F4329">
      <w:pPr>
        <w:rPr>
          <w:lang w:eastAsia="fi-FI"/>
        </w:rPr>
      </w:pPr>
      <w:r w:rsidRPr="35B42829" w:rsidR="35B42829">
        <w:rPr>
          <w:lang w:eastAsia="fi-FI"/>
        </w:rPr>
        <w:t xml:space="preserve">Juuso </w:t>
      </w:r>
      <w:proofErr w:type="spellStart"/>
      <w:r w:rsidRPr="35B42829" w:rsidR="35B42829">
        <w:rPr>
          <w:lang w:eastAsia="fi-FI"/>
        </w:rPr>
        <w:t>Kyyrä</w:t>
      </w:r>
      <w:proofErr w:type="spellEnd"/>
      <w:r w:rsidRPr="35B42829" w:rsidR="35B42829">
        <w:rPr>
          <w:lang w:eastAsia="fi-FI"/>
        </w:rPr>
        <w:t xml:space="preserve">  K1559@student.jamk.fi</w:t>
      </w:r>
    </w:p>
    <w:p w:rsidRPr="009C6BB6" w:rsidR="009C6BB6" w:rsidP="71030B1C" w:rsidRDefault="1195B1C0" w14:paraId="5B463798" w14:textId="735DFA4A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Projektiryhmä toteuttaa web-palvelujen määrittely ja suunnittelu –kurssin mukaisen toteutuksen. Kaikki ryhmän jäsenet tekevät kaikkia ryhmässä sovittuja tehtäviä. </w:t>
      </w:r>
    </w:p>
    <w:p w:rsidRPr="009C6BB6" w:rsidR="009C6BB6" w:rsidP="71030B1C" w:rsidRDefault="1195B1C0" w14:paraId="302140C9" w14:textId="543D6A40" w14:noSpellErr="1">
      <w:pPr>
        <w:pStyle w:val="Heading2"/>
        <w:rPr>
          <w:lang w:eastAsia="fi-FI"/>
        </w:rPr>
      </w:pPr>
      <w:r w:rsidRPr="71030B1C" w:rsidR="71030B1C">
        <w:rPr>
          <w:lang w:eastAsia="fi-FI"/>
        </w:rPr>
        <w:t xml:space="preserve">Vastuut ja päätöksentekoprosessi </w:t>
      </w:r>
    </w:p>
    <w:p w:rsidR="1195B1C0" w:rsidP="53BD61B4" w:rsidRDefault="1195B1C0" w14:paraId="34234013" w14:noSpellErr="1" w14:textId="6F97E6C6">
      <w:pPr>
        <w:rPr>
          <w:lang w:eastAsia="fi-FI"/>
        </w:rPr>
      </w:pPr>
      <w:r w:rsidRPr="53BD61B4" w:rsidR="53BD61B4">
        <w:rPr>
          <w:lang w:eastAsia="fi-FI"/>
        </w:rPr>
        <w:t>Projektipäällikkönä toimii Noora Jokinen. Kaikki ryhmän jäsenet tekevät kuitenkin yhtäläisesti eri tehtäviä.</w:t>
      </w:r>
    </w:p>
    <w:p w:rsidRPr="009C6BB6" w:rsidR="009C6BB6" w:rsidP="71030B1C" w:rsidRDefault="16C42B78" w14:paraId="5DEB229E" w14:textId="77777777" w14:noSpellErr="1">
      <w:pPr>
        <w:pStyle w:val="Heading1"/>
        <w:rPr>
          <w:rFonts w:eastAsia="Times New Roman"/>
          <w:lang w:eastAsia="fi-FI"/>
        </w:rPr>
      </w:pPr>
      <w:bookmarkStart w:name="_Toc491785471" w:id="6"/>
      <w:r w:rsidRPr="71030B1C" w:rsidR="71030B1C">
        <w:rPr>
          <w:rFonts w:eastAsia="Times New Roman"/>
          <w:lang w:eastAsia="fi-FI"/>
        </w:rPr>
        <w:t xml:space="preserve">Projektin ajalliset tavoitteet </w:t>
      </w:r>
      <w:bookmarkEnd w:id="6"/>
    </w:p>
    <w:p w:rsidR="71030B1C" w:rsidP="53BD61B4" w:rsidRDefault="71030B1C" w14:paraId="4BA387FD" w14:noSpellErr="1" w14:textId="2DA7AE0C">
      <w:pPr>
        <w:pStyle w:val="Heading2"/>
        <w:rPr>
          <w:rFonts w:eastAsia="Times New Roman"/>
          <w:lang w:eastAsia="fi-FI"/>
        </w:rPr>
      </w:pPr>
      <w:r w:rsidRPr="53BD61B4" w:rsidR="53BD61B4">
        <w:rPr>
          <w:rFonts w:eastAsia="Times New Roman"/>
          <w:lang w:eastAsia="fi-FI"/>
        </w:rPr>
        <w:t xml:space="preserve">Osittaminen ja vaiheistus </w:t>
      </w:r>
    </w:p>
    <w:p w:rsidR="71030B1C" w:rsidP="35B42829" w:rsidRDefault="71030B1C" w14:paraId="6C5D9CEB" w14:noSpellErr="1" w14:textId="2D1D30A2">
      <w:pPr>
        <w:pStyle w:val="Normal"/>
        <w:rPr>
          <w:noProof w:val="0"/>
          <w:lang w:val="fi"/>
        </w:rPr>
      </w:pPr>
      <w:r w:rsidRPr="35B42829" w:rsidR="35B42829">
        <w:rPr>
          <w:noProof w:val="0"/>
          <w:lang w:val="fi"/>
        </w:rPr>
        <w:t>Projektin käynnistäminen, määrittely ja suunnittelu tullaan tekemään mahdollisimman pitkälti syksyn 2017 aikana Web-projektin määrittely ja suunnittelu –kurssin yhteydessä. Projektin varsinainen toteutus tehdään keväällä 2018 Web-projekti 2 –kurssin yhteydessä.</w:t>
      </w:r>
      <w:r w:rsidRPr="35B42829" w:rsidR="35B42829">
        <w:rPr>
          <w:noProof w:val="0"/>
          <w:lang w:val="fi"/>
        </w:rPr>
        <w:t xml:space="preserve"> Projektiin on varattu aikaa n. 54 h per ryhmän jäsen, eli yhteensä noin 270h.</w:t>
      </w:r>
    </w:p>
    <w:p w:rsidRPr="009C6BB6" w:rsidR="009C6BB6" w:rsidP="53BD61B4" w:rsidRDefault="16C42B78" w14:paraId="4BB9B6E4" w14:noSpellErr="1" w14:textId="2BBFB4F8">
      <w:pPr>
        <w:rPr>
          <w:lang w:eastAsia="fi-FI"/>
        </w:rPr>
      </w:pPr>
      <w:r w:rsidRPr="53BD61B4" w:rsidR="53BD61B4">
        <w:rPr>
          <w:lang w:eastAsia="fi-FI"/>
        </w:rPr>
        <w:t>Käynnistäminen 2</w:t>
      </w:r>
      <w:r w:rsidRPr="53BD61B4" w:rsidR="53BD61B4">
        <w:rPr>
          <w:lang w:eastAsia="fi-FI"/>
        </w:rPr>
        <w:t>9</w:t>
      </w:r>
      <w:r w:rsidRPr="53BD61B4" w:rsidR="53BD61B4">
        <w:rPr>
          <w:lang w:eastAsia="fi-FI"/>
        </w:rPr>
        <w:t>.</w:t>
      </w:r>
      <w:r w:rsidRPr="53BD61B4" w:rsidR="53BD61B4">
        <w:rPr>
          <w:lang w:eastAsia="fi-FI"/>
        </w:rPr>
        <w:t>8</w:t>
      </w:r>
      <w:r w:rsidRPr="53BD61B4" w:rsidR="53BD61B4">
        <w:rPr>
          <w:lang w:eastAsia="fi-FI"/>
        </w:rPr>
        <w:t>.20</w:t>
      </w:r>
      <w:r w:rsidRPr="53BD61B4" w:rsidR="53BD61B4">
        <w:rPr>
          <w:lang w:eastAsia="fi-FI"/>
        </w:rPr>
        <w:t>17</w:t>
      </w:r>
      <w:r w:rsidRPr="53BD61B4" w:rsidR="53BD61B4">
        <w:rPr>
          <w:lang w:eastAsia="fi-FI"/>
        </w:rPr>
        <w:t xml:space="preserve"> – </w:t>
      </w:r>
      <w:r w:rsidRPr="53BD61B4" w:rsidR="53BD61B4">
        <w:rPr>
          <w:lang w:eastAsia="fi-FI"/>
        </w:rPr>
        <w:t>12</w:t>
      </w:r>
      <w:r w:rsidRPr="53BD61B4" w:rsidR="53BD61B4">
        <w:rPr>
          <w:lang w:eastAsia="fi-FI"/>
        </w:rPr>
        <w:t>.</w:t>
      </w:r>
      <w:r w:rsidRPr="53BD61B4" w:rsidR="53BD61B4">
        <w:rPr>
          <w:lang w:eastAsia="fi-FI"/>
        </w:rPr>
        <w:t>9</w:t>
      </w:r>
      <w:r w:rsidRPr="53BD61B4" w:rsidR="53BD61B4">
        <w:rPr>
          <w:lang w:eastAsia="fi-FI"/>
        </w:rPr>
        <w:t>.20</w:t>
      </w:r>
      <w:r w:rsidRPr="53BD61B4" w:rsidR="53BD61B4">
        <w:rPr>
          <w:lang w:eastAsia="fi-FI"/>
        </w:rPr>
        <w:t>17</w:t>
      </w:r>
      <w:r w:rsidRPr="53BD61B4" w:rsidR="53BD61B4">
        <w:rPr>
          <w:lang w:eastAsia="fi-FI"/>
        </w:rPr>
        <w:t xml:space="preserve"> (100 h) </w:t>
      </w:r>
    </w:p>
    <w:p w:rsidR="71030B1C" w:rsidP="71030B1C" w:rsidRDefault="71030B1C" w14:noSpellErr="1" w14:paraId="6DEBCABA" w14:textId="76C9BE13">
      <w:pPr>
        <w:pStyle w:val="Normal"/>
      </w:pPr>
      <w:r w:rsidRPr="71030B1C" w:rsidR="71030B1C">
        <w:rPr>
          <w:noProof w:val="0"/>
          <w:lang w:val="fi"/>
        </w:rPr>
        <w:t xml:space="preserve">Projektiryhmän kokoonpano, aiheen valinta, </w:t>
      </w:r>
      <w:r w:rsidRPr="71030B1C" w:rsidR="71030B1C">
        <w:rPr>
          <w:noProof w:val="0"/>
          <w:lang w:val="fi"/>
        </w:rPr>
        <w:t>aihealueeseen tutustuminen,</w:t>
      </w:r>
      <w:r w:rsidRPr="71030B1C" w:rsidR="71030B1C">
        <w:rPr>
          <w:noProof w:val="0"/>
          <w:lang w:val="fi"/>
        </w:rPr>
        <w:t xml:space="preserve"> </w:t>
      </w:r>
      <w:r w:rsidRPr="71030B1C" w:rsidR="71030B1C">
        <w:rPr>
          <w:noProof w:val="0"/>
          <w:lang w:val="fi"/>
        </w:rPr>
        <w:t xml:space="preserve">projektisuunnitelma, synopsis, </w:t>
      </w:r>
      <w:r w:rsidRPr="71030B1C" w:rsidR="71030B1C">
        <w:rPr>
          <w:noProof w:val="0"/>
          <w:lang w:val="fi"/>
        </w:rPr>
        <w:t xml:space="preserve"> imago (logo), </w:t>
      </w:r>
      <w:r w:rsidRPr="71030B1C" w:rsidR="71030B1C">
        <w:rPr>
          <w:noProof w:val="0"/>
          <w:lang w:val="fi"/>
        </w:rPr>
        <w:t xml:space="preserve">vaatimusmäärittely, käyttötapauskaavio, </w:t>
      </w:r>
      <w:r w:rsidRPr="71030B1C" w:rsidR="71030B1C">
        <w:rPr>
          <w:noProof w:val="0"/>
          <w:lang w:val="fi"/>
        </w:rPr>
        <w:t>ohjelmistokehityksen vaiheistus</w:t>
      </w:r>
      <w:r w:rsidRPr="71030B1C" w:rsidR="71030B1C">
        <w:rPr>
          <w:noProof w:val="0"/>
          <w:lang w:val="fi"/>
        </w:rPr>
        <w:t>.</w:t>
      </w:r>
    </w:p>
    <w:p w:rsidR="71030B1C" w:rsidP="53BD61B4" w:rsidRDefault="71030B1C" w14:paraId="1E2204A1" w14:noSpellErr="1" w14:textId="2AB1683F">
      <w:pPr>
        <w:pStyle w:val="Normal"/>
        <w:rPr>
          <w:noProof w:val="0"/>
          <w:lang w:val="fi"/>
        </w:rPr>
      </w:pPr>
      <w:r w:rsidRPr="53BD61B4" w:rsidR="53BD61B4">
        <w:rPr>
          <w:noProof w:val="0"/>
          <w:lang w:val="fi"/>
        </w:rPr>
        <w:t xml:space="preserve">Määrittelyvaihe </w:t>
      </w:r>
      <w:r w:rsidRPr="53BD61B4" w:rsidR="53BD61B4">
        <w:rPr>
          <w:noProof w:val="0"/>
          <w:lang w:val="fi"/>
        </w:rPr>
        <w:t>12</w:t>
      </w:r>
      <w:r w:rsidRPr="53BD61B4" w:rsidR="53BD61B4">
        <w:rPr>
          <w:noProof w:val="0"/>
          <w:lang w:val="fi"/>
        </w:rPr>
        <w:t>.9.2017 - 30.10.2017 ( h)</w:t>
      </w:r>
    </w:p>
    <w:p w:rsidR="71030B1C" w:rsidP="35B42829" w:rsidRDefault="71030B1C" w14:paraId="73227D50" w14:noSpellErr="1" w14:textId="28E2D9A0">
      <w:pPr>
        <w:pStyle w:val="Normal"/>
        <w:rPr>
          <w:noProof w:val="0"/>
          <w:lang w:val="fi"/>
        </w:rPr>
      </w:pPr>
      <w:r w:rsidRPr="35B42829" w:rsidR="35B42829">
        <w:rPr>
          <w:noProof w:val="0"/>
          <w:lang w:val="fi"/>
        </w:rPr>
        <w:t>Määrittelyvaiheessa tehdään mahdollisimman tarkat määrittelyt palvelun toiminnoista sekä yleisestä ulkoasusta.</w:t>
      </w:r>
      <w:r w:rsidRPr="35B42829" w:rsidR="35B42829">
        <w:rPr>
          <w:noProof w:val="0"/>
          <w:lang w:val="fi"/>
        </w:rPr>
        <w:t xml:space="preserve"> Ohjelmistokehityksen vaiheistus, vaatimusmäärittely, käyttötapauskaavio, rautalankamallit.</w:t>
      </w:r>
    </w:p>
    <w:p w:rsidR="71030B1C" w:rsidP="71030B1C" w:rsidRDefault="71030B1C" w14:noSpellErr="1" w14:paraId="2FBCC6E5" w14:textId="73B05A16">
      <w:pPr>
        <w:pStyle w:val="Normal"/>
        <w:rPr>
          <w:noProof w:val="0"/>
          <w:lang w:val="fi"/>
        </w:rPr>
      </w:pPr>
      <w:r w:rsidRPr="71030B1C" w:rsidR="71030B1C">
        <w:rPr>
          <w:noProof w:val="0"/>
          <w:lang w:val="fi"/>
        </w:rPr>
        <w:t>Suunnitteluvaihe 7.11.2017 - 21.11.2017 ( h)</w:t>
      </w:r>
    </w:p>
    <w:p w:rsidR="71030B1C" w:rsidP="53BD61B4" w:rsidRDefault="71030B1C" w14:paraId="6D5E9AD1" w14:noSpellErr="1" w14:textId="31AB9FF4">
      <w:pPr>
        <w:pStyle w:val="Normal"/>
        <w:rPr>
          <w:noProof w:val="0"/>
          <w:lang w:val="fi"/>
        </w:rPr>
      </w:pPr>
      <w:r w:rsidRPr="53BD61B4" w:rsidR="53BD61B4">
        <w:rPr>
          <w:noProof w:val="0"/>
          <w:lang w:val="fi"/>
        </w:rPr>
        <w:t xml:space="preserve">Suunnitteluvaihe aloitetaan määrittelyvaiheen jälkeen. </w:t>
      </w:r>
    </w:p>
    <w:p w:rsidRPr="009C6BB6" w:rsidR="009C6BB6" w:rsidP="53BD61B4" w:rsidRDefault="16C42B78" w14:paraId="58EF51C2" w14:noSpellErr="1" w14:textId="446DB6F8">
      <w:pPr>
        <w:rPr>
          <w:lang w:eastAsia="fi-FI"/>
        </w:rPr>
      </w:pPr>
      <w:r w:rsidRPr="53BD61B4" w:rsidR="53BD61B4">
        <w:rPr>
          <w:lang w:eastAsia="fi-FI"/>
        </w:rPr>
        <w:t xml:space="preserve">Lopettaminen </w:t>
      </w:r>
      <w:r w:rsidRPr="53BD61B4" w:rsidR="53BD61B4">
        <w:rPr>
          <w:lang w:eastAsia="fi-FI"/>
        </w:rPr>
        <w:t>kevät 2018</w:t>
      </w:r>
      <w:r w:rsidRPr="53BD61B4" w:rsidR="53BD61B4">
        <w:rPr>
          <w:lang w:eastAsia="fi-FI"/>
        </w:rPr>
        <w:t xml:space="preserve"> </w:t>
      </w:r>
      <w:r w:rsidRPr="53BD61B4" w:rsidR="53BD61B4">
        <w:rPr>
          <w:lang w:eastAsia="fi-FI"/>
        </w:rPr>
        <w:t>(</w:t>
      </w:r>
      <w:r w:rsidRPr="53BD61B4" w:rsidR="53BD61B4">
        <w:rPr>
          <w:lang w:eastAsia="fi-FI"/>
        </w:rPr>
        <w:t>Web-projekti 2</w:t>
      </w:r>
      <w:r w:rsidRPr="53BD61B4" w:rsidR="53BD61B4">
        <w:rPr>
          <w:lang w:eastAsia="fi-FI"/>
        </w:rPr>
        <w:t xml:space="preserve">) </w:t>
      </w:r>
    </w:p>
    <w:p w:rsidR="53BD61B4" w:rsidP="53BD61B4" w:rsidRDefault="53BD61B4" w14:noSpellErr="1" w14:paraId="3AD8AC96" w14:textId="1F324B5D">
      <w:pPr>
        <w:pStyle w:val="Normal"/>
        <w:rPr>
          <w:lang w:eastAsia="fi-FI"/>
        </w:rPr>
      </w:pPr>
      <w:r w:rsidRPr="53BD61B4" w:rsidR="53BD61B4">
        <w:rPr>
          <w:lang w:eastAsia="fi-FI"/>
        </w:rPr>
        <w:t>Projekti toteutetaan konkreettisesti kevään 2018 Web-projekti- kurssin yhteydessä.</w:t>
      </w:r>
    </w:p>
    <w:p w:rsidR="16C42B78" w:rsidP="71030B1C" w:rsidRDefault="16C42B78" w14:paraId="6AF68E0E" w14:textId="5BEDC904" w14:noSpellErr="1">
      <w:pPr>
        <w:pStyle w:val="Heading1"/>
        <w:rPr>
          <w:rFonts w:eastAsia="Times New Roman"/>
          <w:lang w:eastAsia="fi-FI"/>
        </w:rPr>
      </w:pPr>
      <w:r w:rsidRPr="53BD61B4" w:rsidR="53BD61B4">
        <w:rPr>
          <w:rFonts w:eastAsia="Times New Roman"/>
          <w:lang w:eastAsia="fi-FI"/>
        </w:rPr>
        <w:t>Laadunvarmistus</w:t>
      </w:r>
    </w:p>
    <w:p w:rsidRPr="009C6BB6" w:rsidR="009C6BB6" w:rsidP="71030B1C" w:rsidRDefault="16C42B78" w14:paraId="34C9A445" w14:textId="77777777" w14:noSpellErr="1">
      <w:pPr>
        <w:pStyle w:val="Heading2"/>
        <w:numPr>
          <w:numId w:val="0"/>
        </w:numPr>
        <w:rPr>
          <w:rFonts w:eastAsia="Times New Roman"/>
          <w:lang w:eastAsia="fi-FI"/>
        </w:rPr>
      </w:pPr>
      <w:bookmarkStart w:name="_Toc491785474" w:id="8"/>
      <w:r w:rsidRPr="71030B1C" w:rsidR="71030B1C">
        <w:rPr>
          <w:rFonts w:eastAsia="Times New Roman"/>
          <w:lang w:eastAsia="fi-FI"/>
        </w:rPr>
        <w:t xml:space="preserve">4.1 Väli- ja lopputulosten hyväksymismenettely </w:t>
      </w:r>
      <w:bookmarkEnd w:id="8"/>
    </w:p>
    <w:p w:rsidRPr="009C6BB6" w:rsidR="009C6BB6" w:rsidP="71030B1C" w:rsidRDefault="16C42B78" w14:paraId="182786E9" w14:textId="77777777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Tähän kirjataan se hyväksymismenettely, mikä projektissa on sovittu. </w:t>
      </w:r>
    </w:p>
    <w:p w:rsidRPr="009C6BB6" w:rsidR="009C6BB6" w:rsidP="71030B1C" w:rsidRDefault="16C42B78" w14:paraId="2B736066" w14:textId="77777777" w14:noSpellErr="1">
      <w:pPr>
        <w:pStyle w:val="Heading2"/>
        <w:rPr>
          <w:rFonts w:eastAsia="Times New Roman"/>
          <w:lang w:eastAsia="fi-FI"/>
        </w:rPr>
      </w:pPr>
      <w:bookmarkStart w:name="_Toc491785475" w:id="9"/>
      <w:r w:rsidRPr="71030B1C" w:rsidR="71030B1C">
        <w:rPr>
          <w:rFonts w:eastAsia="Times New Roman"/>
          <w:lang w:eastAsia="fi-FI"/>
        </w:rPr>
        <w:t xml:space="preserve">Muutosten hallinta </w:t>
      </w:r>
      <w:bookmarkEnd w:id="9"/>
    </w:p>
    <w:p w:rsidR="16C42B78" w:rsidP="71030B1C" w:rsidRDefault="16C42B78" w14:paraId="3954646C" w14:textId="78EF7FD7" w14:noSpellErr="1">
      <w:pPr>
        <w:rPr>
          <w:lang w:eastAsia="fi-FI"/>
        </w:rPr>
      </w:pPr>
      <w:r w:rsidRPr="71030B1C" w:rsidR="71030B1C">
        <w:rPr>
          <w:lang w:eastAsia="fi-FI"/>
        </w:rPr>
        <w:t>Kaikki muutoksen projektiin sekä sen suunnitelmiin liittyen käydään lävitse yhdessä jokaisen projektiin osallistuvan henkilön kanssa.</w:t>
      </w:r>
    </w:p>
    <w:p w:rsidRPr="009C6BB6" w:rsidR="009C6BB6" w:rsidP="20238DED" w:rsidRDefault="16C42B78" w14:paraId="77C61D91" w14:noSpellErr="1" w14:textId="3F7290AA">
      <w:pPr>
        <w:pStyle w:val="Heading2"/>
        <w:rPr>
          <w:rFonts w:eastAsia="Times New Roman"/>
          <w:lang w:eastAsia="fi-FI"/>
        </w:rPr>
      </w:pPr>
      <w:r w:rsidRPr="20238DED" w:rsidR="20238DED">
        <w:rPr>
          <w:rFonts w:eastAsia="Times New Roman"/>
          <w:lang w:eastAsia="fi-FI"/>
        </w:rPr>
        <w:t xml:space="preserve">Dokumentointi </w:t>
      </w:r>
    </w:p>
    <w:p w:rsidR="20238DED" w:rsidP="20238DED" w:rsidRDefault="20238DED" w14:noSpellErr="1" w14:paraId="5925ADEA" w14:textId="64D544A3">
      <w:pPr>
        <w:rPr>
          <w:lang w:eastAsia="fi-FI"/>
        </w:rPr>
      </w:pPr>
      <w:r w:rsidRPr="20238DED" w:rsidR="20238DED">
        <w:rPr>
          <w:lang w:eastAsia="fi-FI"/>
        </w:rPr>
        <w:t>Projektin eri osa-alueet pyritään dokumentoimaan korrektein menetelmin.</w:t>
      </w:r>
      <w:r w:rsidRPr="20238DED" w:rsidR="20238DED">
        <w:rPr>
          <w:lang w:eastAsia="fi-FI"/>
        </w:rPr>
        <w:t xml:space="preserve"> </w:t>
      </w:r>
    </w:p>
    <w:p w:rsidRPr="009C6BB6" w:rsidR="009C6BB6" w:rsidP="71030B1C" w:rsidRDefault="16C42B78" w14:paraId="4F30EEDF" w14:textId="77777777" w14:noSpellErr="1">
      <w:pPr>
        <w:pStyle w:val="Heading2"/>
        <w:rPr>
          <w:rFonts w:eastAsia="Times New Roman"/>
          <w:lang w:eastAsia="fi-FI"/>
        </w:rPr>
      </w:pPr>
      <w:bookmarkStart w:name="_Toc491785477" w:id="11"/>
      <w:r w:rsidRPr="71030B1C" w:rsidR="71030B1C">
        <w:rPr>
          <w:rFonts w:eastAsia="Times New Roman"/>
          <w:lang w:eastAsia="fi-FI"/>
        </w:rPr>
        <w:t xml:space="preserve">Riskien hallinta </w:t>
      </w:r>
      <w:bookmarkEnd w:id="11"/>
    </w:p>
    <w:p w:rsidRPr="009C6BB6" w:rsidR="009C6BB6" w:rsidP="71030B1C" w:rsidRDefault="16C42B78" w14:paraId="77815133" w14:textId="1E6E6AC9" w14:noSpellErr="1">
      <w:pPr>
        <w:rPr>
          <w:lang w:eastAsia="fi-FI"/>
        </w:rPr>
      </w:pPr>
      <w:r w:rsidRPr="71030B1C" w:rsidR="71030B1C">
        <w:rPr>
          <w:lang w:eastAsia="fi-FI"/>
        </w:rPr>
        <w:t>Mahdolliset projektiin ja sen edistymiseen liittyvät riskit tullaan ottamaan huomioon, sekä niihin pyritään valmistautumaan korrektein menetelmin.</w:t>
      </w:r>
    </w:p>
    <w:p w:rsidRPr="009C6BB6" w:rsidR="009C6BB6" w:rsidP="71030B1C" w:rsidRDefault="16C42B78" w14:paraId="16CC5364" w14:textId="77777777" w14:noSpellErr="1">
      <w:pPr>
        <w:pStyle w:val="Heading2"/>
        <w:rPr>
          <w:rFonts w:eastAsia="Times New Roman"/>
          <w:lang w:eastAsia="fi-FI"/>
        </w:rPr>
      </w:pPr>
      <w:bookmarkStart w:name="_Toc491785478" w:id="12"/>
      <w:r w:rsidRPr="71030B1C" w:rsidR="71030B1C">
        <w:rPr>
          <w:rFonts w:eastAsia="Times New Roman"/>
          <w:lang w:eastAsia="fi-FI"/>
        </w:rPr>
        <w:t xml:space="preserve">Katselmointikäytäntö </w:t>
      </w:r>
      <w:bookmarkEnd w:id="12"/>
    </w:p>
    <w:p w:rsidR="16C42B78" w:rsidP="16C42B78" w:rsidRDefault="16C42B78" w14:paraId="7F1AB2AA" w14:textId="0B6E501B" w14:noSpellErr="1">
      <w:r w:rsidR="71030B1C">
        <w:rPr/>
        <w:t>Katselmointi jokaista ryhmän jäsentä koskien tulee käydä jokaisen viikon sunnuntaina. Tällöin kukin jäsen luettelee viikolla aikaansaamansa työn, sekä listaa mahdolliset muut huomiot ja operaatiot lähitulevaisuuden varalta.</w:t>
      </w:r>
    </w:p>
    <w:p w:rsidRPr="009C6BB6" w:rsidR="009C6BB6" w:rsidP="71030B1C" w:rsidRDefault="16C42B78" w14:paraId="746C31F3" w14:textId="77777777" w14:noSpellErr="1">
      <w:pPr>
        <w:pStyle w:val="Heading2"/>
        <w:rPr>
          <w:rFonts w:eastAsia="Times New Roman"/>
          <w:lang w:eastAsia="fi-FI"/>
        </w:rPr>
      </w:pPr>
      <w:bookmarkStart w:name="_Toc491785479" w:id="13"/>
      <w:r w:rsidRPr="71030B1C" w:rsidR="71030B1C">
        <w:rPr>
          <w:rFonts w:eastAsia="Times New Roman"/>
          <w:lang w:eastAsia="fi-FI"/>
        </w:rPr>
        <w:t xml:space="preserve">Projektisuunnitelmaa täydentävät suunnitelmat </w:t>
      </w:r>
      <w:bookmarkEnd w:id="13"/>
    </w:p>
    <w:p w:rsidR="16C42B78" w:rsidP="16C42B78" w:rsidRDefault="16C42B78" w14:paraId="22E9C892" w14:textId="314FCFCF" w14:noSpellErr="1">
      <w:r w:rsidRPr="71030B1C" w:rsidR="71030B1C">
        <w:rPr>
          <w:lang w:eastAsia="fi-FI"/>
        </w:rPr>
        <w:t>Toimitaan alustavien suunnitelmien sekä määritysten mukaisesti. Täydentävät suunnitelmat tarvittaessa.</w:t>
      </w:r>
    </w:p>
    <w:p w:rsidRPr="009C6BB6" w:rsidR="009C6BB6" w:rsidP="71030B1C" w:rsidRDefault="16C42B78" w14:paraId="5FF2E469" w14:textId="77777777" w14:noSpellErr="1">
      <w:pPr>
        <w:pStyle w:val="Heading2"/>
        <w:rPr>
          <w:rFonts w:eastAsia="Times New Roman"/>
          <w:lang w:eastAsia="fi-FI"/>
        </w:rPr>
      </w:pPr>
      <w:bookmarkStart w:name="_Toc491785480" w:id="14"/>
      <w:r w:rsidRPr="20238DED" w:rsidR="20238DED">
        <w:rPr>
          <w:rFonts w:eastAsia="Times New Roman"/>
          <w:lang w:eastAsia="fi-FI"/>
        </w:rPr>
        <w:t xml:space="preserve">Suunnitelmien tarkistus- ja päivitysajankohdat </w:t>
      </w:r>
      <w:bookmarkEnd w:id="14"/>
    </w:p>
    <w:p w:rsidR="20238DED" w:rsidP="20238DED" w:rsidRDefault="20238DED" w14:noSpellErr="1" w14:paraId="23896546" w14:textId="1B1FED22">
      <w:pPr>
        <w:pStyle w:val="Normal"/>
        <w:bidi w:val="0"/>
        <w:spacing w:before="240" w:beforeAutospacing="off" w:after="160" w:afterAutospacing="off" w:line="360" w:lineRule="auto"/>
        <w:ind w:left="0" w:right="0"/>
        <w:jc w:val="left"/>
      </w:pPr>
      <w:r w:rsidRPr="20238DED" w:rsidR="20238DED">
        <w:rPr>
          <w:lang w:eastAsia="fi-FI"/>
        </w:rPr>
        <w:t>Suunnitelmien tarkistus- ja päivitysajankohdat tähän.</w:t>
      </w:r>
    </w:p>
    <w:p w:rsidRPr="009C6BB6" w:rsidR="009C6BB6" w:rsidP="71030B1C" w:rsidRDefault="16C42B78" w14:paraId="76E0D9C0" w14:textId="77777777" w14:noSpellErr="1">
      <w:pPr>
        <w:pStyle w:val="Heading2"/>
        <w:rPr>
          <w:rFonts w:eastAsia="Times New Roman"/>
          <w:lang w:eastAsia="fi-FI"/>
        </w:rPr>
      </w:pPr>
      <w:bookmarkStart w:name="_Toc491785481" w:id="15"/>
      <w:r w:rsidRPr="20238DED" w:rsidR="20238DED">
        <w:rPr>
          <w:rFonts w:eastAsia="Times New Roman"/>
          <w:lang w:eastAsia="fi-FI"/>
        </w:rPr>
        <w:t xml:space="preserve">Projektin keskeyttämiskriteerit </w:t>
      </w:r>
      <w:bookmarkEnd w:id="15"/>
    </w:p>
    <w:p w:rsidR="20238DED" w:rsidP="20238DED" w:rsidRDefault="20238DED" w14:noSpellErr="1" w14:paraId="2AB4F00F" w14:textId="76DA96B1">
      <w:pPr>
        <w:pStyle w:val="Normal"/>
        <w:bidi w:val="0"/>
        <w:spacing w:before="240" w:beforeAutospacing="off" w:after="160" w:afterAutospacing="off" w:line="360" w:lineRule="auto"/>
        <w:ind w:left="0" w:right="0"/>
        <w:jc w:val="left"/>
      </w:pPr>
      <w:r w:rsidRPr="20238DED" w:rsidR="20238DED">
        <w:rPr>
          <w:lang w:eastAsia="fi-FI"/>
        </w:rPr>
        <w:t>Jatkokehityssuunnitelma tarvittaessa.</w:t>
      </w:r>
    </w:p>
    <w:p w:rsidRPr="009C6BB6" w:rsidR="009C6BB6" w:rsidP="71030B1C" w:rsidRDefault="16C42B78" w14:paraId="24556372" w14:textId="77777777" w14:noSpellErr="1">
      <w:pPr>
        <w:pStyle w:val="Heading2"/>
        <w:rPr>
          <w:rFonts w:eastAsia="Times New Roman"/>
          <w:lang w:eastAsia="fi-FI"/>
        </w:rPr>
      </w:pPr>
      <w:bookmarkStart w:name="_Toc491785482" w:id="16"/>
      <w:r w:rsidRPr="71030B1C" w:rsidR="71030B1C">
        <w:rPr>
          <w:rFonts w:eastAsia="Times New Roman"/>
          <w:lang w:eastAsia="fi-FI"/>
        </w:rPr>
        <w:t xml:space="preserve">Tiedonvälitys ja projektin etenemisen seuranta (viestintäsuunnitelma) </w:t>
      </w:r>
      <w:bookmarkEnd w:id="16"/>
    </w:p>
    <w:p w:rsidRPr="009C6BB6" w:rsidR="009C6BB6" w:rsidP="35B42829" w:rsidRDefault="309E9DF2" w14:paraId="625767C0" w14:textId="7210A2B5">
      <w:pPr>
        <w:rPr>
          <w:lang w:eastAsia="fi-FI"/>
        </w:rPr>
      </w:pPr>
      <w:r w:rsidRPr="35B42829" w:rsidR="35B42829">
        <w:rPr>
          <w:lang w:eastAsia="fi-FI"/>
        </w:rPr>
        <w:t xml:space="preserve">Tieto jokaisesta muutoksesta projektiin tahi sen suunnitelmaan liittyen tulee välittää muille ryhmän jäsenille yhdessä päätetyn viestimisalustan välityksellä. Viestimisalustana käytetään ensisijaisesti </w:t>
      </w:r>
      <w:proofErr w:type="spellStart"/>
      <w:r w:rsidRPr="35B42829" w:rsidR="35B42829">
        <w:rPr>
          <w:lang w:eastAsia="fi-FI"/>
        </w:rPr>
        <w:t>Whatsappia</w:t>
      </w:r>
      <w:proofErr w:type="spellEnd"/>
      <w:r w:rsidRPr="35B42829" w:rsidR="35B42829">
        <w:rPr>
          <w:lang w:eastAsia="fi-FI"/>
        </w:rPr>
        <w:t xml:space="preserve">, mutta koska </w:t>
      </w:r>
      <w:proofErr w:type="spellStart"/>
      <w:r w:rsidRPr="35B42829" w:rsidR="35B42829">
        <w:rPr>
          <w:lang w:eastAsia="fi-FI"/>
        </w:rPr>
        <w:t>Whatsappin</w:t>
      </w:r>
      <w:proofErr w:type="spellEnd"/>
      <w:r w:rsidRPr="35B42829" w:rsidR="35B42829">
        <w:rPr>
          <w:lang w:eastAsia="fi-FI"/>
        </w:rPr>
        <w:t xml:space="preserve"> kautta ei pysty jakamaan järkevästi tiedostoja kaikille ryhmän jäsenille täytyy myös käyttää koulun sähköpostin kautta </w:t>
      </w:r>
      <w:proofErr w:type="spellStart"/>
      <w:r w:rsidRPr="35B42829" w:rsidR="35B42829">
        <w:rPr>
          <w:lang w:eastAsia="fi-FI"/>
        </w:rPr>
        <w:t>Onedrivea</w:t>
      </w:r>
      <w:proofErr w:type="spellEnd"/>
      <w:r w:rsidRPr="35B42829" w:rsidR="35B42829">
        <w:rPr>
          <w:lang w:eastAsia="fi-FI"/>
        </w:rPr>
        <w:t xml:space="preserve">, </w:t>
      </w:r>
      <w:proofErr w:type="spellStart"/>
      <w:r w:rsidRPr="35B42829" w:rsidR="35B42829">
        <w:rPr>
          <w:lang w:eastAsia="fi-FI"/>
        </w:rPr>
        <w:t>Discordia</w:t>
      </w:r>
      <w:proofErr w:type="spellEnd"/>
      <w:r w:rsidRPr="35B42829" w:rsidR="35B42829">
        <w:rPr>
          <w:lang w:eastAsia="fi-FI"/>
        </w:rPr>
        <w:t xml:space="preserve"> tai muuta vastaavaa viestintätyökalua tiedostojen jakamiseen.</w:t>
      </w:r>
    </w:p>
    <w:p w:rsidRPr="009C6BB6" w:rsidR="009C6BB6" w:rsidP="71030B1C" w:rsidRDefault="16C42B78" w14:paraId="2799A01E" w14:textId="77777777" w14:noSpellErr="1">
      <w:pPr>
        <w:pStyle w:val="Heading1"/>
        <w:rPr>
          <w:rFonts w:eastAsia="Times New Roman"/>
          <w:lang w:eastAsia="fi-FI"/>
        </w:rPr>
      </w:pPr>
      <w:bookmarkStart w:name="_Toc491785483" w:id="17"/>
      <w:r w:rsidRPr="71030B1C" w:rsidR="71030B1C">
        <w:rPr>
          <w:rFonts w:eastAsia="Times New Roman"/>
          <w:lang w:eastAsia="fi-FI"/>
        </w:rPr>
        <w:t xml:space="preserve">Projektin päättyminen </w:t>
      </w:r>
      <w:bookmarkEnd w:id="17"/>
    </w:p>
    <w:p w:rsidRPr="009C6BB6" w:rsidR="009C6BB6" w:rsidP="71030B1C" w:rsidRDefault="53DF8E52" w14:paraId="35350C29" w14:textId="77777777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Lopputuotteen luovutus, käyttöönotto </w:t>
      </w:r>
    </w:p>
    <w:p w:rsidRPr="009C6BB6" w:rsidR="009C6BB6" w:rsidP="71030B1C" w:rsidRDefault="53DF8E52" w14:paraId="090DB3E3" w14:textId="1ED3C166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Projektin lopputuote dokumentoidaan ryhmän valitsemalla tavalla. Mahdolliset käyttöohjeet käyttäjille/asiakkaille voidaan tarvittaessa luoda. </w:t>
      </w:r>
    </w:p>
    <w:p w:rsidRPr="009C6BB6" w:rsidR="009C6BB6" w:rsidP="71030B1C" w:rsidRDefault="53DF8E52" w14:paraId="4F3BD590" w14:textId="77777777" w14:noSpellErr="1">
      <w:pPr>
        <w:pStyle w:val="Heading2"/>
        <w:rPr>
          <w:rFonts w:eastAsia="Times New Roman"/>
          <w:lang w:eastAsia="fi-FI"/>
        </w:rPr>
      </w:pPr>
      <w:bookmarkStart w:name="_Toc491785484" w:id="18"/>
      <w:r w:rsidRPr="71030B1C" w:rsidR="71030B1C">
        <w:rPr>
          <w:rFonts w:eastAsia="Times New Roman"/>
          <w:lang w:eastAsia="fi-FI"/>
        </w:rPr>
        <w:t xml:space="preserve">Projektin virallinen päättäminen </w:t>
      </w:r>
      <w:bookmarkEnd w:id="18"/>
    </w:p>
    <w:p w:rsidRPr="009C6BB6" w:rsidR="009C6BB6" w:rsidP="71030B1C" w:rsidRDefault="53DF8E52" w14:paraId="283CE577" w14:textId="53CF1AAD" w14:noSpellErr="1">
      <w:pPr>
        <w:rPr>
          <w:lang w:eastAsia="fi-FI"/>
        </w:rPr>
      </w:pPr>
      <w:r w:rsidRPr="71030B1C" w:rsidR="71030B1C">
        <w:rPr>
          <w:lang w:eastAsia="fi-FI"/>
        </w:rPr>
        <w:t>Projektin suunnittelu- ja määrittelyvaiheen olisi määrä olla valmis viimeistään tiistaina 21.11.2017. Projektia jatketaan kevään puolella, jolloin olisi määrä saada projekti valmistettua konkreettiseksi web-palveluksi.</w:t>
      </w:r>
    </w:p>
    <w:p w:rsidRPr="009C6BB6" w:rsidR="009C6BB6" w:rsidP="71030B1C" w:rsidRDefault="53DF8E52" w14:paraId="3AE7AEAB" w14:textId="77777777" w14:noSpellErr="1">
      <w:pPr>
        <w:pStyle w:val="Heading2"/>
        <w:rPr>
          <w:rFonts w:eastAsia="Times New Roman"/>
          <w:lang w:eastAsia="fi-FI"/>
        </w:rPr>
      </w:pPr>
      <w:bookmarkStart w:name="_Toc491785485" w:id="19"/>
      <w:r w:rsidRPr="71030B1C" w:rsidR="71030B1C">
        <w:rPr>
          <w:rFonts w:eastAsia="Times New Roman"/>
          <w:lang w:eastAsia="fi-FI"/>
        </w:rPr>
        <w:t xml:space="preserve">Lopetustilaisuus </w:t>
      </w:r>
      <w:bookmarkEnd w:id="19"/>
    </w:p>
    <w:p w:rsidRPr="009C6BB6" w:rsidR="009C6BB6" w:rsidP="71030B1C" w:rsidRDefault="53DF8E52" w14:paraId="754818D8" w14:textId="72C5F6D7" w14:noSpellErr="1">
      <w:pPr>
        <w:rPr>
          <w:lang w:eastAsia="fi-FI"/>
        </w:rPr>
      </w:pPr>
      <w:r w:rsidRPr="71030B1C" w:rsidR="71030B1C">
        <w:rPr>
          <w:lang w:eastAsia="fi-FI"/>
        </w:rPr>
        <w:t>Projektin suunnittelu- ja määrittelyvaihe päätetään yhteiseen Suunnitteluvaiheen tuloksien katselmointiin 21.11.2017, mihin osallistuu Web-palvelujen määrittely ja suunnittelu TTMS0600 kurssin opiskelijat sekä Kari Niemi.</w:t>
      </w:r>
    </w:p>
    <w:p w:rsidRPr="009C6BB6" w:rsidR="009C6BB6" w:rsidP="71030B1C" w:rsidRDefault="16C42B78" w14:paraId="3E4BC652" w14:textId="77777777" w14:noSpellErr="1">
      <w:pPr>
        <w:pStyle w:val="Heading2"/>
        <w:rPr>
          <w:rFonts w:eastAsia="Times New Roman"/>
          <w:lang w:eastAsia="fi-FI"/>
        </w:rPr>
      </w:pPr>
      <w:bookmarkStart w:name="_Toc491785486" w:id="20"/>
      <w:r w:rsidRPr="71030B1C" w:rsidR="71030B1C">
        <w:rPr>
          <w:rFonts w:eastAsia="Times New Roman"/>
          <w:lang w:eastAsia="fi-FI"/>
        </w:rPr>
        <w:t xml:space="preserve">Projektin loppuraportti </w:t>
      </w:r>
      <w:bookmarkEnd w:id="20"/>
    </w:p>
    <w:p w:rsidRPr="009C6BB6" w:rsidR="00A076E4" w:rsidP="71030B1C" w:rsidRDefault="53DF8E52" w14:paraId="4B930D8E" w14:textId="25B97D91" w14:noSpellErr="1">
      <w:pPr>
        <w:rPr>
          <w:lang w:eastAsia="fi-FI"/>
        </w:rPr>
      </w:pPr>
      <w:r w:rsidRPr="71030B1C" w:rsidR="71030B1C">
        <w:rPr>
          <w:lang w:eastAsia="fi-FI"/>
        </w:rPr>
        <w:t xml:space="preserve">Projektin loppuraportti laaditaan 21.11.2017 mennessä. </w:t>
      </w:r>
    </w:p>
    <w:p w:rsidR="00A076E4" w:rsidP="00A076E4" w:rsidRDefault="00A076E4" w14:paraId="2CC35EBE" w14:textId="77777777"/>
    <w:p w:rsidR="00A076E4" w:rsidP="00A076E4" w:rsidRDefault="00A076E4" w14:paraId="66B74624" w14:textId="77777777"/>
    <w:p w:rsidRPr="00A076E4" w:rsidR="00B05A95" w:rsidP="00A076E4" w:rsidRDefault="00A076E4" w14:paraId="4E5B03D2" w14:textId="77777777">
      <w:pPr>
        <w:tabs>
          <w:tab w:val="left" w:pos="4920"/>
        </w:tabs>
      </w:pPr>
      <w:r>
        <w:tab/>
      </w:r>
    </w:p>
    <w:sectPr w:rsidRPr="00A076E4" w:rsidR="00B05A95" w:rsidSect="00431CAB">
      <w:headerReference w:type="default" r:id="rId11"/>
      <w:footerReference w:type="default" r:id="rId12"/>
      <w:pgSz w:w="11906" w:h="16838" w:orient="portrait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B6" w:rsidP="00785112" w:rsidRDefault="009C6BB6" w14:paraId="4E1E045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C6BB6" w:rsidP="00785112" w:rsidRDefault="009C6BB6" w14:paraId="655D3BF0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6466DC" w:rsidP="00A27ED0" w:rsidRDefault="00550263" w14:paraId="34054918" w14:textId="77777777">
    <w:pPr>
      <w:pStyle w:val="Footer"/>
    </w:pPr>
    <w:r>
      <w:drawing>
        <wp:inline wp14:editId="60697ED8" wp14:anchorId="7623C0E0">
          <wp:extent cx="3160800" cy="579600"/>
          <wp:effectExtent l="0" t="0" r="1905" b="0"/>
          <wp:docPr id="1544652969" name="picture" descr="C:\Users\noora\AppData\Local\Microsoft\Windows\INetCacheContent.Word\jamkteksti.jp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4c88afba7ffd4bc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7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C1B" w:rsidRDefault="00953C1B" w14:paraId="1EF000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B6" w:rsidP="00785112" w:rsidRDefault="009C6BB6" w14:paraId="4884891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C6BB6" w:rsidP="00785112" w:rsidRDefault="009C6BB6" w14:paraId="4A8C4F2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785112" w:rsidP="006466DC" w:rsidRDefault="00550263" w14:paraId="43E12688" w14:textId="77777777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C1DAB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F2E8B06">
            <v:rect id="Rectangle 3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05a7d" stroked="f" strokeweight=".5pt" w14:anchorId="2E19B8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">
              <w10:wrap anchorx="page" anchory="page"/>
            </v:rect>
          </w:pict>
        </mc:Fallback>
      </mc:AlternateContent>
    </w:r>
    <w:r w:rsidRPr="006466DC" w:rsidR="006466DC">
      <w:rPr>
        <w:noProof/>
        <w:lang w:eastAsia="fi-FI"/>
      </w:rPr>
      <w:drawing>
        <wp:inline distT="0" distB="0" distL="0" distR="0" wp14:anchorId="76DF48FF" wp14:editId="07777777">
          <wp:extent cx="2105660" cy="622300"/>
          <wp:effectExtent l="0" t="0" r="8890" b="6350"/>
          <wp:docPr id="26" name="Picture 26" descr="C:\Users\noora\AppData\Local\Microsoft\Windows\INetCacheContent.Word\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noora\AppData\Local\Microsoft\Windows\INetCacheContent.Word\jamkfi.pn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66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3C1B">
      <w:rPr>
        <w:noProof/>
        <w:lang w:eastAsia="fi-FI"/>
      </w:rPr>
      <mc:AlternateContent>
        <mc:Choice Requires="wps">
          <w:drawing>
            <wp:inline distT="0" distB="0" distL="0" distR="0" wp14:anchorId="079157A1" wp14:editId="4FF4ACB6">
              <wp:extent cx="304800" cy="304800"/>
              <wp:effectExtent l="0" t="0" r="0" b="0"/>
              <wp:docPr id="5" name="AutoShape 10" descr="http://batman.jamk.fi/%7Evarpe/ictvalmiudet/2016S/kerta3/jamkf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F634823">
            <v:rect id="AutoShape 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://batman.jamk.fi/%7Evarpe/ictvalmiudet/2016S/kerta3/jamkfi.png" o:spid="_x0000_s1026" filled="f" stroked="f" w14:anchorId="1E45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POnH56wIAAAQGAAAOAAAAAAAA&#10;AAAAAAAAAC4CAABkcnMvZTJvRG9jLnhtbFBLAQItABQABgAIAAAAIQBMoOks2AAAAAMBAAAPAAAA&#10;AAAAAAAAAAAAAEUFAABkcnMvZG93bnJldi54bWxQSwUGAAAAAAQABADzAAAASgYAAAAA&#10;">
              <o:lock v:ext="edit" aspectratio="t"/>
              <w10:anchorlock/>
            </v:rect>
          </w:pict>
        </mc:Fallback>
      </mc:AlternateContent>
    </w:r>
    <w:r w:rsidRPr="00953C1B" w:rsidR="00953C1B">
      <w:rPr>
        <w:noProof/>
        <w:lang w:eastAsia="fi-FI"/>
      </w:rPr>
      <mc:AlternateContent>
        <mc:Choice Requires="wps">
          <w:drawing>
            <wp:inline distT="0" distB="0" distL="0" distR="0" wp14:anchorId="144F2E82" wp14:editId="07777777">
              <wp:extent cx="304800" cy="304800"/>
              <wp:effectExtent l="0" t="0" r="0" b="0"/>
              <wp:docPr id="1" name="Rectangle 1" descr="http://batman.jamk.fi/%7Evarpe/ictvalmiudet/2016S/kerta3/jamkf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623C0E0">
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://batman.jamk.fi/%7Evarpe/ictvalmiudet/2016S/kerta3/jamkfi.png" o:spid="_x0000_s1026" filled="f" stroked="f" w14:anchorId="7AF50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VLu/bqAgAAAwYAAA4AAAAAAAAA&#10;AAAAAAAALgIAAGRycy9lMm9Eb2MueG1sUEsBAi0AFAAGAAgAAAAhAEyg6SzYAAAAAwEAAA8AAAAA&#10;AAAAAAAAAAAARAUAAGRycy9kb3ducmV2LnhtbFBLBQYAAAAABAAEAPMAAABJBgAAAAA=&#10;">
              <o:lock v:ext="edit" aspectratio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5599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1CAB" w:rsidP="00431CAB" w:rsidRDefault="00431CAB" w14:paraId="2B751576" w14:textId="39DA184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4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3C1B" w:rsidRDefault="00953C1B" w14:paraId="37F7C89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9C5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F0D5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EEC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14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A80E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E0448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FEC0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99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C9C3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AB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17C525A"/>
    <w:multiLevelType w:val="multilevel"/>
    <w:tmpl w:val="3CC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0A1AD1"/>
    <w:multiLevelType w:val="hybridMultilevel"/>
    <w:tmpl w:val="1610CA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1A6C"/>
    <w:multiLevelType w:val="multilevel"/>
    <w:tmpl w:val="6CE4C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502379B"/>
    <w:multiLevelType w:val="multilevel"/>
    <w:tmpl w:val="E53CB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0F5B37"/>
    <w:multiLevelType w:val="hybridMultilevel"/>
    <w:tmpl w:val="07F4543E"/>
    <w:lvl w:ilvl="0" w:tplc="6748C750">
      <w:start w:val="1"/>
      <w:numFmt w:val="decimal"/>
      <w:lvlText w:val="%1."/>
      <w:lvlJc w:val="left"/>
      <w:pPr>
        <w:ind w:left="720" w:hanging="360"/>
      </w:pPr>
    </w:lvl>
    <w:lvl w:ilvl="1" w:tplc="C4FA5362">
      <w:start w:val="1"/>
      <w:numFmt w:val="lowerLetter"/>
      <w:lvlText w:val="%2."/>
      <w:lvlJc w:val="left"/>
      <w:pPr>
        <w:ind w:left="1440" w:hanging="360"/>
      </w:pPr>
    </w:lvl>
    <w:lvl w:ilvl="2" w:tplc="3BFEE4AC">
      <w:start w:val="1"/>
      <w:numFmt w:val="lowerRoman"/>
      <w:lvlText w:val="%3."/>
      <w:lvlJc w:val="right"/>
      <w:pPr>
        <w:ind w:left="2160" w:hanging="180"/>
      </w:pPr>
    </w:lvl>
    <w:lvl w:ilvl="3" w:tplc="5E72A126">
      <w:start w:val="1"/>
      <w:numFmt w:val="decimal"/>
      <w:lvlText w:val="%4."/>
      <w:lvlJc w:val="left"/>
      <w:pPr>
        <w:ind w:left="2880" w:hanging="360"/>
      </w:pPr>
    </w:lvl>
    <w:lvl w:ilvl="4" w:tplc="D1BA8A90">
      <w:start w:val="1"/>
      <w:numFmt w:val="lowerLetter"/>
      <w:lvlText w:val="%5."/>
      <w:lvlJc w:val="left"/>
      <w:pPr>
        <w:ind w:left="3600" w:hanging="360"/>
      </w:pPr>
    </w:lvl>
    <w:lvl w:ilvl="5" w:tplc="292E4F16">
      <w:start w:val="1"/>
      <w:numFmt w:val="lowerRoman"/>
      <w:lvlText w:val="%6."/>
      <w:lvlJc w:val="right"/>
      <w:pPr>
        <w:ind w:left="4320" w:hanging="180"/>
      </w:pPr>
    </w:lvl>
    <w:lvl w:ilvl="6" w:tplc="54C69DB2">
      <w:start w:val="1"/>
      <w:numFmt w:val="decimal"/>
      <w:lvlText w:val="%7."/>
      <w:lvlJc w:val="left"/>
      <w:pPr>
        <w:ind w:left="5040" w:hanging="360"/>
      </w:pPr>
    </w:lvl>
    <w:lvl w:ilvl="7" w:tplc="64903F50">
      <w:start w:val="1"/>
      <w:numFmt w:val="lowerLetter"/>
      <w:lvlText w:val="%8."/>
      <w:lvlJc w:val="left"/>
      <w:pPr>
        <w:ind w:left="5760" w:hanging="360"/>
      </w:pPr>
    </w:lvl>
    <w:lvl w:ilvl="8" w:tplc="357AF8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B6"/>
    <w:rsid w:val="003A1858"/>
    <w:rsid w:val="00430B95"/>
    <w:rsid w:val="00431CAB"/>
    <w:rsid w:val="00513005"/>
    <w:rsid w:val="00543D78"/>
    <w:rsid w:val="00550263"/>
    <w:rsid w:val="00634E13"/>
    <w:rsid w:val="006466DC"/>
    <w:rsid w:val="00724C5F"/>
    <w:rsid w:val="00785112"/>
    <w:rsid w:val="007C29DB"/>
    <w:rsid w:val="00953C1B"/>
    <w:rsid w:val="009C6BB6"/>
    <w:rsid w:val="00A076E4"/>
    <w:rsid w:val="00A27ED0"/>
    <w:rsid w:val="00A512A7"/>
    <w:rsid w:val="00AD6463"/>
    <w:rsid w:val="00B05A95"/>
    <w:rsid w:val="00BD1871"/>
    <w:rsid w:val="00C23889"/>
    <w:rsid w:val="00C67F2A"/>
    <w:rsid w:val="00D24E50"/>
    <w:rsid w:val="00F306A5"/>
    <w:rsid w:val="00F45046"/>
    <w:rsid w:val="1195B1C0"/>
    <w:rsid w:val="16C42B78"/>
    <w:rsid w:val="20238DED"/>
    <w:rsid w:val="2AB82435"/>
    <w:rsid w:val="309E9DF2"/>
    <w:rsid w:val="35B42829"/>
    <w:rsid w:val="53BD61B4"/>
    <w:rsid w:val="53DF8E52"/>
    <w:rsid w:val="7103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20F230"/>
  <w15:chartTrackingRefBased/>
  <w15:docId w15:val="{DF23A56E-0230-48EA-8599-051E0079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7F2A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F2A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2A"/>
    <w:pPr>
      <w:keepNext/>
      <w:keepLines/>
      <w:numPr>
        <w:ilvl w:val="1"/>
        <w:numId w:val="6"/>
      </w:numPr>
      <w:spacing w:before="40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F2A"/>
    <w:pPr>
      <w:keepNext/>
      <w:keepLines/>
      <w:numPr>
        <w:ilvl w:val="2"/>
        <w:numId w:val="6"/>
      </w:numPr>
      <w:spacing w:before="40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7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7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7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7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7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7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67F2A"/>
    <w:rPr>
      <w:rFonts w:eastAsiaTheme="majorEastAsia" w:cstheme="majorBidi"/>
      <w:b/>
      <w:color w:val="000000" w:themeColor="tex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67F2A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C67F2A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C67F2A"/>
    <w:rPr>
      <w:rFonts w:eastAsiaTheme="majorEastAsia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7F2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67F2A"/>
    <w:pPr>
      <w:spacing w:before="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67F2A"/>
    <w:pPr>
      <w:spacing w:before="0"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67F2A"/>
    <w:pPr>
      <w:spacing w:before="0" w:after="10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C67F2A"/>
    <w:pPr>
      <w:numPr>
        <w:numId w:val="0"/>
      </w:numPr>
      <w:spacing w:before="240"/>
      <w:outlineLvl w:val="9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C67F2A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C67F2A"/>
    <w:rPr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D1871"/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D1871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D1871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D1871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D187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D187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ainaus" w:customStyle="1">
    <w:name w:val="Lainaus"/>
    <w:basedOn w:val="Normal"/>
    <w:qFormat/>
    <w:rsid w:val="00430B95"/>
    <w:pPr>
      <w:spacing w:after="240" w:line="240" w:lineRule="auto"/>
      <w:ind w:left="1304"/>
    </w:pPr>
    <w:rPr>
      <w:i/>
      <w:lang w:val="en-US"/>
    </w:rPr>
  </w:style>
  <w:style w:type="paragraph" w:styleId="Kuva" w:customStyle="1">
    <w:name w:val="Kuva"/>
    <w:basedOn w:val="Normal"/>
    <w:qFormat/>
    <w:rsid w:val="00F45046"/>
    <w:pPr>
      <w:keepNext/>
      <w:spacing w:before="100" w:beforeAutospacing="1" w:after="100" w:afterAutospacing="1" w:line="240" w:lineRule="auto"/>
      <w:ind w:left="578" w:hanging="578"/>
    </w:pPr>
    <w:rPr>
      <w:lang w:val="en-US"/>
    </w:rPr>
  </w:style>
  <w:style w:type="paragraph" w:styleId="Kappaleotsikko" w:customStyle="1">
    <w:name w:val="Kappaleotsikko"/>
    <w:basedOn w:val="Normal"/>
    <w:qFormat/>
    <w:rsid w:val="00430B95"/>
    <w:pPr>
      <w:keepNext/>
    </w:pPr>
    <w:rPr>
      <w:b/>
    </w:rPr>
  </w:style>
  <w:style w:type="paragraph" w:styleId="NumeroimatonHeading1" w:customStyle="1">
    <w:name w:val="NumeroimatonHeading1"/>
    <w:basedOn w:val="Heading1"/>
    <w:qFormat/>
    <w:rsid w:val="00430B95"/>
    <w:pPr>
      <w:numPr>
        <w:numId w:val="0"/>
      </w:numPr>
    </w:pPr>
  </w:style>
  <w:style w:type="paragraph" w:styleId="Lhdeluettelo" w:customStyle="1">
    <w:name w:val="Lähdeluettelo"/>
    <w:basedOn w:val="Normal"/>
    <w:qFormat/>
    <w:rsid w:val="00430B95"/>
    <w:pPr>
      <w:spacing w:line="240" w:lineRule="auto"/>
    </w:pPr>
  </w:style>
  <w:style w:type="paragraph" w:styleId="KansiHeader" w:customStyle="1">
    <w:name w:val="KansiHeader"/>
    <w:basedOn w:val="Header"/>
    <w:qFormat/>
    <w:rsid w:val="00785112"/>
    <w:pPr>
      <w:jc w:val="left"/>
    </w:pPr>
  </w:style>
  <w:style w:type="paragraph" w:styleId="Kansi26" w:customStyle="1">
    <w:name w:val="Kansi26"/>
    <w:basedOn w:val="Normal"/>
    <w:qFormat/>
    <w:rsid w:val="00785112"/>
    <w:pPr>
      <w:spacing w:before="0" w:after="0"/>
    </w:pPr>
    <w:rPr>
      <w:b/>
      <w:sz w:val="52"/>
    </w:rPr>
  </w:style>
  <w:style w:type="paragraph" w:styleId="Kansi18" w:customStyle="1">
    <w:name w:val="Kansi18"/>
    <w:basedOn w:val="Normal"/>
    <w:qFormat/>
    <w:rsid w:val="00A076E4"/>
    <w:pPr>
      <w:spacing w:before="0" w:after="0"/>
    </w:pPr>
    <w:rPr>
      <w:b/>
      <w:sz w:val="36"/>
    </w:rPr>
  </w:style>
  <w:style w:type="paragraph" w:styleId="Kansi14" w:customStyle="1">
    <w:name w:val="Kansi14"/>
    <w:basedOn w:val="Normal"/>
    <w:qFormat/>
    <w:rsid w:val="00A076E4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50263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styleId="FooterChar" w:customStyle="1">
    <w:name w:val="Footer Char"/>
    <w:basedOn w:val="DefaultParagraphFont"/>
    <w:link w:val="Footer"/>
    <w:uiPriority w:val="99"/>
    <w:rsid w:val="00550263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A076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A076E4"/>
    <w:rPr>
      <w:i/>
      <w:iCs/>
    </w:rPr>
  </w:style>
  <w:style w:type="character" w:styleId="Hyperlink">
    <w:name w:val="Hyperlink"/>
    <w:basedOn w:val="DefaultParagraphFont"/>
    <w:uiPriority w:val="99"/>
    <w:unhideWhenUsed/>
    <w:rsid w:val="00C23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hyperlink" Target="mailto:K8241@student.jamk.fi" TargetMode="External" Id="Rd3d2e58f07a2494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jpg" Id="R4c88afba7ffd4b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Custom%20Office%20Templates\JAMKIn_mall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45A9"/>
    <w:rsid w:val="0051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E3603-5FAA-4F74-9279-23BCB141CB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JAMKIn_malli.dotx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Noora Jokinen</dc:creator>
  <keywords/>
  <dc:description/>
  <lastModifiedBy>Jämbeck Marja</lastModifiedBy>
  <revision>11</revision>
  <dcterms:created xsi:type="dcterms:W3CDTF">2017-08-29T12:37:00.0000000Z</dcterms:created>
  <dcterms:modified xsi:type="dcterms:W3CDTF">2017-09-12T11:52:53.2796654Z</dcterms:modified>
</coreProperties>
</file>