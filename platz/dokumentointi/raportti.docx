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Pr="006F34E7" w:rsidR="00A076E4" w:rsidP="00A076E4" w:rsidRDefault="003B76DE" w14:paraId="7331A115" w14:textId="77777777">
      <w:r w:rsidRPr="006F34E7">
        <w:rPr>
          <w:rStyle w:val="spellingerror"/>
          <w:rFonts w:ascii="Calibri" w:hAnsi="Calibri" w:cs="Calibri"/>
          <w:b/>
          <w:bCs/>
          <w:noProof/>
          <w:sz w:val="52"/>
          <w:szCs w:val="52"/>
          <w:lang w:eastAsia="fi-FI"/>
        </w:rPr>
        <w:drawing>
          <wp:anchor distT="0" distB="0" distL="114300" distR="114300" simplePos="0" relativeHeight="251659264" behindDoc="0" locked="0" layoutInCell="1" allowOverlap="1" wp14:anchorId="29FB81C2" wp14:editId="30ADC652">
            <wp:simplePos x="0" y="0"/>
            <wp:positionH relativeFrom="column">
              <wp:posOffset>0</wp:posOffset>
            </wp:positionH>
            <wp:positionV relativeFrom="paragraph">
              <wp:posOffset>532765</wp:posOffset>
            </wp:positionV>
            <wp:extent cx="4533900" cy="1914525"/>
            <wp:effectExtent l="0" t="0" r="0" b="9525"/>
            <wp:wrapSquare wrapText="bothSides"/>
            <wp:docPr id="1" name="Picture 1" descr="\\storage\homes\K8241\Dox\Downloads\platz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storage\homes\K8241\Dox\Downloads\platz3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39CC499">
        <w:rPr/>
        <w:t/>
      </w:r>
    </w:p>
    <w:p w:rsidRPr="006F34E7" w:rsidR="00B05A95" w:rsidP="1A84D3CB" w:rsidRDefault="00B05A95" w14:paraId="5DAB6C7B" w14:textId="1CDFB30D">
      <w:pPr>
        <w:tabs>
          <w:tab w:val="left" w:pos="4920"/>
        </w:tabs>
      </w:pPr>
    </w:p>
    <w:p w:rsidR="1A84D3CB" w:rsidP="1A84D3CB" w:rsidRDefault="1A84D3CB" w14:paraId="41D648AA" w14:textId="3A5A9BD8"/>
    <w:p w:rsidRPr="006F34E7" w:rsidR="003B76DE" w:rsidP="00A076E4" w:rsidRDefault="003B76DE" w14:paraId="02EB378F" w14:textId="77777777">
      <w:pPr>
        <w:tabs>
          <w:tab w:val="left" w:pos="4920"/>
        </w:tabs>
      </w:pPr>
    </w:p>
    <w:p w:rsidRPr="006F34E7" w:rsidR="003B76DE" w:rsidP="00A076E4" w:rsidRDefault="003B76DE" w14:paraId="6A05A809" w14:textId="77777777">
      <w:pPr>
        <w:tabs>
          <w:tab w:val="left" w:pos="4920"/>
        </w:tabs>
      </w:pPr>
    </w:p>
    <w:p w:rsidRPr="006F34E7" w:rsidR="003B76DE" w:rsidP="003B76DE" w:rsidRDefault="003B76DE" w14:paraId="5A39BBE3" w14:textId="77777777">
      <w:pPr>
        <w:pStyle w:val="KansiHeader"/>
        <w:rPr>
          <w:rStyle w:val="spellingerror"/>
          <w:rFonts w:ascii="Calibri" w:hAnsi="Calibri" w:cs="Calibri"/>
          <w:b/>
          <w:bCs/>
          <w:sz w:val="52"/>
          <w:szCs w:val="52"/>
        </w:rPr>
      </w:pPr>
    </w:p>
    <w:p w:rsidRPr="006F34E7" w:rsidR="003B76DE" w:rsidP="003B76DE" w:rsidRDefault="2DBBD58B" w14:paraId="768D9130" w14:textId="77777777">
      <w:pPr>
        <w:pStyle w:val="KansiHeader"/>
      </w:pPr>
      <w:proofErr w:type="spellStart"/>
      <w:r w:rsidRPr="2DBBD58B">
        <w:rPr>
          <w:rStyle w:val="spellingerror"/>
          <w:rFonts w:ascii="Calibri" w:hAnsi="Calibri" w:cs="Calibri"/>
          <w:b/>
          <w:bCs/>
          <w:sz w:val="52"/>
          <w:szCs w:val="52"/>
        </w:rPr>
        <w:t>Platz</w:t>
      </w:r>
      <w:proofErr w:type="spellEnd"/>
      <w:r w:rsidRPr="2DBBD58B">
        <w:rPr>
          <w:rStyle w:val="normaltextrun"/>
          <w:rFonts w:ascii="Calibri" w:hAnsi="Calibri" w:cs="Calibri"/>
          <w:b/>
          <w:bCs/>
          <w:sz w:val="52"/>
          <w:szCs w:val="52"/>
        </w:rPr>
        <w:t>-projekti</w:t>
      </w:r>
    </w:p>
    <w:p w:rsidRPr="006F34E7" w:rsidR="003B76DE" w:rsidP="003B76DE" w:rsidRDefault="003B76DE" w14:paraId="41C8F396" w14:textId="77777777">
      <w:pPr>
        <w:pStyle w:val="KansiHeader"/>
        <w:rPr>
          <w:rStyle w:val="normaltextrun"/>
          <w:rFonts w:ascii="Calibri" w:hAnsi="Calibri" w:cs="Calibri"/>
          <w:b/>
          <w:bCs/>
          <w:sz w:val="40"/>
          <w:szCs w:val="40"/>
        </w:rPr>
      </w:pPr>
    </w:p>
    <w:p w:rsidRPr="006F34E7" w:rsidR="003B76DE" w:rsidP="003B76DE" w:rsidRDefault="17E5A77C" w14:paraId="420D6433" w14:textId="77777777">
      <w:pPr>
        <w:pStyle w:val="KansiHeader"/>
      </w:pPr>
      <w:r w:rsidRPr="17E5A77C">
        <w:rPr>
          <w:rStyle w:val="normaltextrun"/>
          <w:rFonts w:ascii="Calibri" w:hAnsi="Calibri" w:cs="Calibri"/>
          <w:b/>
          <w:bCs/>
          <w:sz w:val="40"/>
          <w:szCs w:val="40"/>
        </w:rPr>
        <w:t>Web-projekti 2</w:t>
      </w:r>
    </w:p>
    <w:p w:rsidRPr="006F34E7" w:rsidR="003B76DE" w:rsidP="003B76DE" w:rsidRDefault="003B76DE" w14:paraId="72A3D3EC" w14:textId="77777777">
      <w:pPr>
        <w:pStyle w:val="KansiHeader"/>
      </w:pPr>
    </w:p>
    <w:p w:rsidRPr="006F34E7" w:rsidR="003B76DE" w:rsidP="003B76DE" w:rsidRDefault="17E5A77C" w14:paraId="373F40CB" w14:textId="77777777">
      <w:pPr>
        <w:pStyle w:val="KansiHeader"/>
      </w:pPr>
      <w:r w:rsidRPr="17E5A77C">
        <w:rPr>
          <w:rStyle w:val="normaltextrun"/>
          <w:rFonts w:ascii="Calibri" w:hAnsi="Calibri" w:cs="Calibri"/>
          <w:b/>
          <w:bCs/>
          <w:sz w:val="36"/>
          <w:szCs w:val="36"/>
        </w:rPr>
        <w:t>Versio 0.1</w:t>
      </w:r>
    </w:p>
    <w:p w:rsidRPr="006F34E7" w:rsidR="003B76DE" w:rsidP="003B76DE" w:rsidRDefault="003B76DE" w14:paraId="0D0B940D" w14:textId="77777777">
      <w:pPr>
        <w:pStyle w:val="KansiHeader"/>
      </w:pPr>
    </w:p>
    <w:p w:rsidRPr="006F34E7" w:rsidR="003B76DE" w:rsidP="003B76DE" w:rsidRDefault="003B76DE" w14:paraId="0E27B00A" w14:textId="77777777">
      <w:pPr>
        <w:pStyle w:val="KansiHeader"/>
      </w:pPr>
    </w:p>
    <w:p w:rsidRPr="006F34E7" w:rsidR="003B76DE" w:rsidP="003B76DE" w:rsidRDefault="003B76DE" w14:paraId="60061E4C" w14:textId="77777777">
      <w:pPr>
        <w:pStyle w:val="KansiHeader"/>
      </w:pPr>
    </w:p>
    <w:p w:rsidRPr="006F34E7" w:rsidR="003B76DE" w:rsidP="003B76DE" w:rsidRDefault="003B76DE" w14:paraId="44EAFD9C" w14:textId="77777777">
      <w:pPr>
        <w:pStyle w:val="KansiHeader"/>
      </w:pPr>
    </w:p>
    <w:p w:rsidRPr="006F34E7" w:rsidR="003B76DE" w:rsidP="003B76DE" w:rsidRDefault="003B76DE" w14:paraId="4B94D5A5" w14:textId="77777777">
      <w:pPr>
        <w:pStyle w:val="KansiHeader"/>
      </w:pPr>
    </w:p>
    <w:p w:rsidRPr="006F34E7" w:rsidR="003B76DE" w:rsidP="003B76DE" w:rsidRDefault="2DBBD58B" w14:paraId="0835A9F5" w14:textId="77777777">
      <w:pPr>
        <w:pStyle w:val="KansiHeader"/>
      </w:pPr>
      <w:r w:rsidRPr="2DBBD58B">
        <w:rPr>
          <w:rStyle w:val="normaltextrun"/>
          <w:rFonts w:ascii="Calibri" w:hAnsi="Calibri" w:cs="Calibri"/>
          <w:sz w:val="36"/>
          <w:szCs w:val="36"/>
        </w:rPr>
        <w:t xml:space="preserve">Lauri </w:t>
      </w:r>
      <w:proofErr w:type="spellStart"/>
      <w:r w:rsidRPr="2DBBD58B">
        <w:rPr>
          <w:rStyle w:val="spellingerror"/>
          <w:rFonts w:ascii="Calibri" w:hAnsi="Calibri" w:cs="Calibri"/>
          <w:sz w:val="36"/>
          <w:szCs w:val="36"/>
        </w:rPr>
        <w:t>Girsén</w:t>
      </w:r>
      <w:proofErr w:type="spellEnd"/>
    </w:p>
    <w:p w:rsidRPr="006F34E7" w:rsidR="003B76DE" w:rsidP="003B76DE" w:rsidRDefault="17E5A77C" w14:paraId="117FE996" w14:textId="77777777">
      <w:pPr>
        <w:pStyle w:val="KansiHeader"/>
      </w:pPr>
      <w:r w:rsidRPr="17E5A77C">
        <w:rPr>
          <w:rStyle w:val="normaltextrun"/>
          <w:rFonts w:ascii="Calibri" w:hAnsi="Calibri" w:cs="Calibri"/>
          <w:sz w:val="36"/>
          <w:szCs w:val="36"/>
        </w:rPr>
        <w:t>Laura Huotari</w:t>
      </w:r>
    </w:p>
    <w:p w:rsidRPr="006F34E7" w:rsidR="003B76DE" w:rsidP="003B76DE" w:rsidRDefault="17E5A77C" w14:paraId="67EF2CC6" w14:textId="77777777">
      <w:pPr>
        <w:pStyle w:val="KansiHeader"/>
      </w:pPr>
      <w:r w:rsidRPr="17E5A77C">
        <w:rPr>
          <w:rStyle w:val="normaltextrun"/>
          <w:rFonts w:ascii="Calibri" w:hAnsi="Calibri" w:cs="Calibri"/>
          <w:sz w:val="36"/>
          <w:szCs w:val="36"/>
        </w:rPr>
        <w:t>Noora Jokinen</w:t>
      </w:r>
    </w:p>
    <w:p w:rsidRPr="006F34E7" w:rsidR="003B76DE" w:rsidP="003B76DE" w:rsidRDefault="2DBBD58B" w14:paraId="53495D42" w14:textId="77777777">
      <w:pPr>
        <w:pStyle w:val="KansiHeader"/>
      </w:pPr>
      <w:r w:rsidRPr="2DBBD58B">
        <w:rPr>
          <w:rStyle w:val="normaltextrun"/>
          <w:rFonts w:ascii="Calibri" w:hAnsi="Calibri" w:cs="Calibri"/>
          <w:sz w:val="36"/>
          <w:szCs w:val="36"/>
        </w:rPr>
        <w:t xml:space="preserve">Marja </w:t>
      </w:r>
      <w:r w:rsidRPr="2DBBD58B">
        <w:rPr>
          <w:rStyle w:val="spellingerror"/>
          <w:rFonts w:ascii="Calibri" w:hAnsi="Calibri" w:cs="Calibri"/>
          <w:sz w:val="36"/>
          <w:szCs w:val="36"/>
        </w:rPr>
        <w:t>Jämbeck</w:t>
      </w:r>
    </w:p>
    <w:p w:rsidRPr="006F34E7" w:rsidR="003B76DE" w:rsidP="003B76DE" w:rsidRDefault="2DBBD58B" w14:paraId="5A73FB1D" w14:textId="77777777">
      <w:pPr>
        <w:pStyle w:val="KansiHeader"/>
        <w:rPr>
          <w:rStyle w:val="spellingerror"/>
          <w:rFonts w:ascii="Calibri" w:hAnsi="Calibri" w:cs="Calibri"/>
          <w:sz w:val="36"/>
          <w:szCs w:val="36"/>
        </w:rPr>
      </w:pPr>
      <w:r w:rsidRPr="2DBBD58B">
        <w:rPr>
          <w:rStyle w:val="normaltextrun"/>
          <w:rFonts w:ascii="Calibri" w:hAnsi="Calibri" w:cs="Calibri"/>
          <w:sz w:val="36"/>
          <w:szCs w:val="36"/>
        </w:rPr>
        <w:t xml:space="preserve">Juuso </w:t>
      </w:r>
      <w:r w:rsidRPr="2DBBD58B">
        <w:rPr>
          <w:rStyle w:val="spellingerror"/>
          <w:rFonts w:ascii="Calibri" w:hAnsi="Calibri" w:cs="Calibri"/>
          <w:sz w:val="36"/>
          <w:szCs w:val="36"/>
        </w:rPr>
        <w:t>Kyyrä</w:t>
      </w:r>
    </w:p>
    <w:p w:rsidRPr="006F34E7" w:rsidR="003B76DE" w:rsidP="00A076E4" w:rsidRDefault="003B76DE" w14:paraId="3DEEC669" w14:textId="77777777">
      <w:pPr>
        <w:tabs>
          <w:tab w:val="left" w:pos="4920"/>
        </w:tabs>
      </w:pPr>
    </w:p>
    <w:p w:rsidRPr="006F34E7" w:rsidR="003B76DE" w:rsidP="00A076E4" w:rsidRDefault="003B76DE" w14:paraId="3656B9AB" w14:textId="77777777">
      <w:pPr>
        <w:tabs>
          <w:tab w:val="left" w:pos="4920"/>
        </w:tabs>
      </w:pPr>
    </w:p>
    <w:p w:rsidRPr="006F34E7" w:rsidR="003B76DE" w:rsidP="00A076E4" w:rsidRDefault="003B76DE" w14:paraId="45FB0818" w14:textId="77777777">
      <w:pPr>
        <w:tabs>
          <w:tab w:val="left" w:pos="4920"/>
        </w:tabs>
      </w:pPr>
    </w:p>
    <w:p w:rsidRPr="006F34E7" w:rsidR="003B76DE" w:rsidP="00A076E4" w:rsidRDefault="003B76DE" w14:paraId="049F31CB" w14:textId="77777777">
      <w:pPr>
        <w:tabs>
          <w:tab w:val="left" w:pos="4920"/>
        </w:tabs>
      </w:pPr>
    </w:p>
    <w:p w:rsidRPr="006F34E7" w:rsidR="003B76DE" w:rsidP="00A076E4" w:rsidRDefault="003B76DE" w14:paraId="53128261" w14:textId="77777777">
      <w:pPr>
        <w:tabs>
          <w:tab w:val="left" w:pos="4920"/>
        </w:tabs>
      </w:pPr>
    </w:p>
    <w:sdt>
      <w:sdtPr>
        <w:rPr>
          <w:rFonts w:asciiTheme="minorHAnsi" w:hAnsiTheme="minorHAnsi" w:eastAsiaTheme="minorHAnsi" w:cstheme="minorBidi"/>
          <w:b w:val="0"/>
          <w:color w:val="auto"/>
          <w:sz w:val="24"/>
          <w:szCs w:val="22"/>
        </w:rPr>
        <w:id w:val="2067223594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Pr="006F34E7" w:rsidR="003B76DE" w:rsidP="17E5A77C" w:rsidRDefault="17E5A77C" w14:paraId="74E542C2" w14:textId="77777777">
          <w:pPr>
            <w:pStyle w:val="Sisllysluettelonotsikko"/>
          </w:pPr>
          <w:r>
            <w:t>Sisältö</w:t>
          </w:r>
        </w:p>
        <w:p w:rsidR="009C2D42" w:rsidRDefault="003B76DE" w14:paraId="63174A36" w14:textId="3CE3ADEB">
          <w:pPr>
            <w:pStyle w:val="Sisluet1"/>
            <w:tabs>
              <w:tab w:val="left" w:pos="482"/>
              <w:tab w:val="right" w:leader="dot" w:pos="8324"/>
            </w:tabs>
            <w:rPr>
              <w:rFonts w:eastAsiaTheme="minorEastAsia"/>
              <w:b w:val="0"/>
              <w:noProof/>
              <w:sz w:val="22"/>
              <w:lang w:eastAsia="fi-FI"/>
            </w:rPr>
          </w:pPr>
          <w:r w:rsidRPr="006F34E7">
            <w:rPr>
              <w:b w:val="0"/>
            </w:rPr>
            <w:fldChar w:fldCharType="begin"/>
          </w:r>
          <w:r w:rsidRPr="006F34E7">
            <w:instrText xml:space="preserve"> TOC \o "1-3" \h \z \u </w:instrText>
          </w:r>
          <w:r w:rsidRPr="006F34E7">
            <w:rPr>
              <w:b w:val="0"/>
            </w:rPr>
            <w:fldChar w:fldCharType="separate"/>
          </w:r>
          <w:hyperlink w:history="1" w:anchor="_Toc512254093">
            <w:r w:rsidRPr="00346CE4" w:rsidR="009C2D42">
              <w:rPr>
                <w:rStyle w:val="Hyperlinkki"/>
                <w:noProof/>
              </w:rPr>
              <w:t>1</w:t>
            </w:r>
            <w:r w:rsidR="009C2D42">
              <w:rPr>
                <w:rFonts w:eastAsiaTheme="minorEastAsia"/>
                <w:b w:val="0"/>
                <w:noProof/>
                <w:sz w:val="22"/>
                <w:lang w:eastAsia="fi-FI"/>
              </w:rPr>
              <w:tab/>
            </w:r>
            <w:r w:rsidRPr="00346CE4" w:rsidR="009C2D42">
              <w:rPr>
                <w:rStyle w:val="Hyperlinkki"/>
                <w:noProof/>
              </w:rPr>
              <w:t>Johdanto</w:t>
            </w:r>
            <w:r w:rsidR="009C2D42">
              <w:rPr>
                <w:noProof/>
                <w:webHidden/>
              </w:rPr>
              <w:tab/>
            </w:r>
            <w:r w:rsidR="009C2D42">
              <w:rPr>
                <w:noProof/>
                <w:webHidden/>
              </w:rPr>
              <w:fldChar w:fldCharType="begin"/>
            </w:r>
            <w:r w:rsidR="009C2D42">
              <w:rPr>
                <w:noProof/>
                <w:webHidden/>
              </w:rPr>
              <w:instrText xml:space="preserve"> PAGEREF _Toc512254093 \h </w:instrText>
            </w:r>
            <w:r w:rsidR="009C2D42">
              <w:rPr>
                <w:noProof/>
                <w:webHidden/>
              </w:rPr>
            </w:r>
            <w:r w:rsidR="009C2D42">
              <w:rPr>
                <w:noProof/>
                <w:webHidden/>
              </w:rPr>
              <w:fldChar w:fldCharType="separate"/>
            </w:r>
            <w:r w:rsidR="009C2D42">
              <w:rPr>
                <w:noProof/>
                <w:webHidden/>
              </w:rPr>
              <w:t>3</w:t>
            </w:r>
            <w:r w:rsidR="009C2D42">
              <w:rPr>
                <w:noProof/>
                <w:webHidden/>
              </w:rPr>
              <w:fldChar w:fldCharType="end"/>
            </w:r>
          </w:hyperlink>
        </w:p>
        <w:p w:rsidR="009C2D42" w:rsidRDefault="00036A83" w14:paraId="0F86F4E1" w14:textId="52A68F8D">
          <w:pPr>
            <w:pStyle w:val="Sisluet1"/>
            <w:tabs>
              <w:tab w:val="left" w:pos="482"/>
              <w:tab w:val="right" w:leader="dot" w:pos="8324"/>
            </w:tabs>
            <w:rPr>
              <w:rFonts w:eastAsiaTheme="minorEastAsia"/>
              <w:b w:val="0"/>
              <w:noProof/>
              <w:sz w:val="22"/>
              <w:lang w:eastAsia="fi-FI"/>
            </w:rPr>
          </w:pPr>
          <w:hyperlink w:history="1" w:anchor="_Toc512254094">
            <w:r w:rsidRPr="00346CE4" w:rsidR="009C2D42">
              <w:rPr>
                <w:rStyle w:val="Hyperlinkki"/>
                <w:noProof/>
              </w:rPr>
              <w:t>2</w:t>
            </w:r>
            <w:r w:rsidR="009C2D42">
              <w:rPr>
                <w:rFonts w:eastAsiaTheme="minorEastAsia"/>
                <w:b w:val="0"/>
                <w:noProof/>
                <w:sz w:val="22"/>
                <w:lang w:eastAsia="fi-FI"/>
              </w:rPr>
              <w:tab/>
            </w:r>
            <w:r w:rsidRPr="00346CE4" w:rsidR="009C2D42">
              <w:rPr>
                <w:rStyle w:val="Hyperlinkki"/>
                <w:noProof/>
              </w:rPr>
              <w:t>Esittely</w:t>
            </w:r>
            <w:r w:rsidR="009C2D42">
              <w:rPr>
                <w:noProof/>
                <w:webHidden/>
              </w:rPr>
              <w:tab/>
            </w:r>
            <w:r w:rsidR="009C2D42">
              <w:rPr>
                <w:noProof/>
                <w:webHidden/>
              </w:rPr>
              <w:fldChar w:fldCharType="begin"/>
            </w:r>
            <w:r w:rsidR="009C2D42">
              <w:rPr>
                <w:noProof/>
                <w:webHidden/>
              </w:rPr>
              <w:instrText xml:space="preserve"> PAGEREF _Toc512254094 \h </w:instrText>
            </w:r>
            <w:r w:rsidR="009C2D42">
              <w:rPr>
                <w:noProof/>
                <w:webHidden/>
              </w:rPr>
            </w:r>
            <w:r w:rsidR="009C2D42">
              <w:rPr>
                <w:noProof/>
                <w:webHidden/>
              </w:rPr>
              <w:fldChar w:fldCharType="separate"/>
            </w:r>
            <w:r w:rsidR="009C2D42">
              <w:rPr>
                <w:noProof/>
                <w:webHidden/>
              </w:rPr>
              <w:t>3</w:t>
            </w:r>
            <w:r w:rsidR="009C2D42">
              <w:rPr>
                <w:noProof/>
                <w:webHidden/>
              </w:rPr>
              <w:fldChar w:fldCharType="end"/>
            </w:r>
          </w:hyperlink>
        </w:p>
        <w:p w:rsidR="009C2D42" w:rsidRDefault="00036A83" w14:paraId="476D077F" w14:textId="11F45B90">
          <w:pPr>
            <w:pStyle w:val="Sisluet1"/>
            <w:tabs>
              <w:tab w:val="left" w:pos="482"/>
              <w:tab w:val="right" w:leader="dot" w:pos="8324"/>
            </w:tabs>
            <w:rPr>
              <w:rFonts w:eastAsiaTheme="minorEastAsia"/>
              <w:b w:val="0"/>
              <w:noProof/>
              <w:sz w:val="22"/>
              <w:lang w:eastAsia="fi-FI"/>
            </w:rPr>
          </w:pPr>
          <w:hyperlink w:history="1" w:anchor="_Toc512254095">
            <w:r w:rsidRPr="00346CE4" w:rsidR="009C2D42">
              <w:rPr>
                <w:rStyle w:val="Hyperlinkki"/>
                <w:noProof/>
              </w:rPr>
              <w:t>3</w:t>
            </w:r>
            <w:r w:rsidR="009C2D42">
              <w:rPr>
                <w:rFonts w:eastAsiaTheme="minorEastAsia"/>
                <w:b w:val="0"/>
                <w:noProof/>
                <w:sz w:val="22"/>
                <w:lang w:eastAsia="fi-FI"/>
              </w:rPr>
              <w:tab/>
            </w:r>
            <w:r w:rsidRPr="00346CE4" w:rsidR="009C2D42">
              <w:rPr>
                <w:rStyle w:val="Hyperlinkki"/>
                <w:noProof/>
              </w:rPr>
              <w:t>Tekniikat</w:t>
            </w:r>
            <w:r w:rsidR="009C2D42">
              <w:rPr>
                <w:noProof/>
                <w:webHidden/>
              </w:rPr>
              <w:tab/>
            </w:r>
            <w:r w:rsidR="009C2D42">
              <w:rPr>
                <w:noProof/>
                <w:webHidden/>
              </w:rPr>
              <w:fldChar w:fldCharType="begin"/>
            </w:r>
            <w:r w:rsidR="009C2D42">
              <w:rPr>
                <w:noProof/>
                <w:webHidden/>
              </w:rPr>
              <w:instrText xml:space="preserve"> PAGEREF _Toc512254095 \h </w:instrText>
            </w:r>
            <w:r w:rsidR="009C2D42">
              <w:rPr>
                <w:noProof/>
                <w:webHidden/>
              </w:rPr>
            </w:r>
            <w:r w:rsidR="009C2D42">
              <w:rPr>
                <w:noProof/>
                <w:webHidden/>
              </w:rPr>
              <w:fldChar w:fldCharType="separate"/>
            </w:r>
            <w:r w:rsidR="009C2D42">
              <w:rPr>
                <w:noProof/>
                <w:webHidden/>
              </w:rPr>
              <w:t>3</w:t>
            </w:r>
            <w:r w:rsidR="009C2D42">
              <w:rPr>
                <w:noProof/>
                <w:webHidden/>
              </w:rPr>
              <w:fldChar w:fldCharType="end"/>
            </w:r>
          </w:hyperlink>
        </w:p>
        <w:p w:rsidR="009C2D42" w:rsidRDefault="00036A83" w14:paraId="3CC56FF9" w14:textId="2C3CD192">
          <w:pPr>
            <w:pStyle w:val="Sisluet1"/>
            <w:tabs>
              <w:tab w:val="left" w:pos="482"/>
              <w:tab w:val="right" w:leader="dot" w:pos="8324"/>
            </w:tabs>
            <w:rPr>
              <w:rFonts w:eastAsiaTheme="minorEastAsia"/>
              <w:b w:val="0"/>
              <w:noProof/>
              <w:sz w:val="22"/>
              <w:lang w:eastAsia="fi-FI"/>
            </w:rPr>
          </w:pPr>
          <w:hyperlink w:history="1" w:anchor="_Toc512254096">
            <w:r w:rsidRPr="00346CE4" w:rsidR="009C2D42">
              <w:rPr>
                <w:rStyle w:val="Hyperlinkki"/>
                <w:noProof/>
              </w:rPr>
              <w:t>4</w:t>
            </w:r>
            <w:r w:rsidR="009C2D42">
              <w:rPr>
                <w:rFonts w:eastAsiaTheme="minorEastAsia"/>
                <w:b w:val="0"/>
                <w:noProof/>
                <w:sz w:val="22"/>
                <w:lang w:eastAsia="fi-FI"/>
              </w:rPr>
              <w:tab/>
            </w:r>
            <w:r w:rsidRPr="00346CE4" w:rsidR="009C2D42">
              <w:rPr>
                <w:rStyle w:val="Hyperlinkki"/>
                <w:noProof/>
              </w:rPr>
              <w:t>Vaiheet</w:t>
            </w:r>
            <w:r w:rsidR="009C2D42">
              <w:rPr>
                <w:noProof/>
                <w:webHidden/>
              </w:rPr>
              <w:tab/>
            </w:r>
            <w:r w:rsidR="009C2D42">
              <w:rPr>
                <w:noProof/>
                <w:webHidden/>
              </w:rPr>
              <w:fldChar w:fldCharType="begin"/>
            </w:r>
            <w:r w:rsidR="009C2D42">
              <w:rPr>
                <w:noProof/>
                <w:webHidden/>
              </w:rPr>
              <w:instrText xml:space="preserve"> PAGEREF _Toc512254096 \h </w:instrText>
            </w:r>
            <w:r w:rsidR="009C2D42">
              <w:rPr>
                <w:noProof/>
                <w:webHidden/>
              </w:rPr>
            </w:r>
            <w:r w:rsidR="009C2D42">
              <w:rPr>
                <w:noProof/>
                <w:webHidden/>
              </w:rPr>
              <w:fldChar w:fldCharType="separate"/>
            </w:r>
            <w:r w:rsidR="009C2D42">
              <w:rPr>
                <w:noProof/>
                <w:webHidden/>
              </w:rPr>
              <w:t>3</w:t>
            </w:r>
            <w:r w:rsidR="009C2D42">
              <w:rPr>
                <w:noProof/>
                <w:webHidden/>
              </w:rPr>
              <w:fldChar w:fldCharType="end"/>
            </w:r>
          </w:hyperlink>
        </w:p>
        <w:p w:rsidR="009C2D42" w:rsidRDefault="00036A83" w14:paraId="7D657F51" w14:textId="13914E15">
          <w:pPr>
            <w:pStyle w:val="Sisluet1"/>
            <w:tabs>
              <w:tab w:val="left" w:pos="482"/>
              <w:tab w:val="right" w:leader="dot" w:pos="8324"/>
            </w:tabs>
            <w:rPr>
              <w:rFonts w:eastAsiaTheme="minorEastAsia"/>
              <w:b w:val="0"/>
              <w:noProof/>
              <w:sz w:val="22"/>
              <w:lang w:eastAsia="fi-FI"/>
            </w:rPr>
          </w:pPr>
          <w:hyperlink w:history="1" w:anchor="_Toc512254097">
            <w:r w:rsidRPr="00346CE4" w:rsidR="009C2D42">
              <w:rPr>
                <w:rStyle w:val="Hyperlinkki"/>
                <w:noProof/>
              </w:rPr>
              <w:t>5</w:t>
            </w:r>
            <w:r w:rsidR="009C2D42">
              <w:rPr>
                <w:rFonts w:eastAsiaTheme="minorEastAsia"/>
                <w:b w:val="0"/>
                <w:noProof/>
                <w:sz w:val="22"/>
                <w:lang w:eastAsia="fi-FI"/>
              </w:rPr>
              <w:tab/>
            </w:r>
            <w:r w:rsidRPr="00346CE4" w:rsidR="009C2D42">
              <w:rPr>
                <w:rStyle w:val="Hyperlinkki"/>
                <w:noProof/>
              </w:rPr>
              <w:t>Toteutus</w:t>
            </w:r>
            <w:r w:rsidR="009C2D42">
              <w:rPr>
                <w:noProof/>
                <w:webHidden/>
              </w:rPr>
              <w:tab/>
            </w:r>
            <w:r w:rsidR="009C2D42">
              <w:rPr>
                <w:noProof/>
                <w:webHidden/>
              </w:rPr>
              <w:fldChar w:fldCharType="begin"/>
            </w:r>
            <w:r w:rsidR="009C2D42">
              <w:rPr>
                <w:noProof/>
                <w:webHidden/>
              </w:rPr>
              <w:instrText xml:space="preserve"> PAGEREF _Toc512254097 \h </w:instrText>
            </w:r>
            <w:r w:rsidR="009C2D42">
              <w:rPr>
                <w:noProof/>
                <w:webHidden/>
              </w:rPr>
            </w:r>
            <w:r w:rsidR="009C2D42">
              <w:rPr>
                <w:noProof/>
                <w:webHidden/>
              </w:rPr>
              <w:fldChar w:fldCharType="separate"/>
            </w:r>
            <w:r w:rsidR="009C2D42">
              <w:rPr>
                <w:noProof/>
                <w:webHidden/>
              </w:rPr>
              <w:t>5</w:t>
            </w:r>
            <w:r w:rsidR="009C2D42">
              <w:rPr>
                <w:noProof/>
                <w:webHidden/>
              </w:rPr>
              <w:fldChar w:fldCharType="end"/>
            </w:r>
          </w:hyperlink>
        </w:p>
        <w:p w:rsidR="009C2D42" w:rsidRDefault="00036A83" w14:paraId="39D23ACA" w14:textId="345EE25F">
          <w:pPr>
            <w:pStyle w:val="Sisluet1"/>
            <w:tabs>
              <w:tab w:val="left" w:pos="482"/>
              <w:tab w:val="right" w:leader="dot" w:pos="8324"/>
            </w:tabs>
            <w:rPr>
              <w:rFonts w:eastAsiaTheme="minorEastAsia"/>
              <w:b w:val="0"/>
              <w:noProof/>
              <w:sz w:val="22"/>
              <w:lang w:eastAsia="fi-FI"/>
            </w:rPr>
          </w:pPr>
          <w:hyperlink w:history="1" w:anchor="_Toc512254098">
            <w:r w:rsidRPr="00346CE4" w:rsidR="009C2D42">
              <w:rPr>
                <w:rStyle w:val="Hyperlinkki"/>
                <w:noProof/>
              </w:rPr>
              <w:t>6</w:t>
            </w:r>
            <w:r w:rsidR="009C2D42">
              <w:rPr>
                <w:rFonts w:eastAsiaTheme="minorEastAsia"/>
                <w:b w:val="0"/>
                <w:noProof/>
                <w:sz w:val="22"/>
                <w:lang w:eastAsia="fi-FI"/>
              </w:rPr>
              <w:tab/>
            </w:r>
            <w:r w:rsidRPr="00346CE4" w:rsidR="009C2D42">
              <w:rPr>
                <w:rStyle w:val="Hyperlinkki"/>
                <w:noProof/>
              </w:rPr>
              <w:t>Haasteet</w:t>
            </w:r>
            <w:r w:rsidR="009C2D42">
              <w:rPr>
                <w:noProof/>
                <w:webHidden/>
              </w:rPr>
              <w:tab/>
            </w:r>
            <w:r w:rsidR="009C2D42">
              <w:rPr>
                <w:noProof/>
                <w:webHidden/>
              </w:rPr>
              <w:fldChar w:fldCharType="begin"/>
            </w:r>
            <w:r w:rsidR="009C2D42">
              <w:rPr>
                <w:noProof/>
                <w:webHidden/>
              </w:rPr>
              <w:instrText xml:space="preserve"> PAGEREF _Toc512254098 \h </w:instrText>
            </w:r>
            <w:r w:rsidR="009C2D42">
              <w:rPr>
                <w:noProof/>
                <w:webHidden/>
              </w:rPr>
            </w:r>
            <w:r w:rsidR="009C2D42">
              <w:rPr>
                <w:noProof/>
                <w:webHidden/>
              </w:rPr>
              <w:fldChar w:fldCharType="separate"/>
            </w:r>
            <w:r w:rsidR="009C2D42">
              <w:rPr>
                <w:noProof/>
                <w:webHidden/>
              </w:rPr>
              <w:t>5</w:t>
            </w:r>
            <w:r w:rsidR="009C2D42">
              <w:rPr>
                <w:noProof/>
                <w:webHidden/>
              </w:rPr>
              <w:fldChar w:fldCharType="end"/>
            </w:r>
          </w:hyperlink>
        </w:p>
        <w:p w:rsidR="009C2D42" w:rsidRDefault="00036A83" w14:paraId="512634AB" w14:textId="35D60CE6">
          <w:pPr>
            <w:pStyle w:val="Sisluet1"/>
            <w:tabs>
              <w:tab w:val="left" w:pos="482"/>
              <w:tab w:val="right" w:leader="dot" w:pos="8324"/>
            </w:tabs>
            <w:rPr>
              <w:rFonts w:eastAsiaTheme="minorEastAsia"/>
              <w:b w:val="0"/>
              <w:noProof/>
              <w:sz w:val="22"/>
              <w:lang w:eastAsia="fi-FI"/>
            </w:rPr>
          </w:pPr>
          <w:hyperlink w:history="1" w:anchor="_Toc512254099">
            <w:r w:rsidRPr="00346CE4" w:rsidR="009C2D42">
              <w:rPr>
                <w:rStyle w:val="Hyperlinkki"/>
                <w:noProof/>
              </w:rPr>
              <w:t>7</w:t>
            </w:r>
            <w:r w:rsidR="009C2D42">
              <w:rPr>
                <w:rFonts w:eastAsiaTheme="minorEastAsia"/>
                <w:b w:val="0"/>
                <w:noProof/>
                <w:sz w:val="22"/>
                <w:lang w:eastAsia="fi-FI"/>
              </w:rPr>
              <w:tab/>
            </w:r>
            <w:r w:rsidRPr="00346CE4" w:rsidR="009C2D42">
              <w:rPr>
                <w:rStyle w:val="Hyperlinkki"/>
                <w:noProof/>
              </w:rPr>
              <w:t>Kehitysideat</w:t>
            </w:r>
            <w:r w:rsidR="009C2D42">
              <w:rPr>
                <w:noProof/>
                <w:webHidden/>
              </w:rPr>
              <w:tab/>
            </w:r>
            <w:r w:rsidR="009C2D42">
              <w:rPr>
                <w:noProof/>
                <w:webHidden/>
              </w:rPr>
              <w:fldChar w:fldCharType="begin"/>
            </w:r>
            <w:r w:rsidR="009C2D42">
              <w:rPr>
                <w:noProof/>
                <w:webHidden/>
              </w:rPr>
              <w:instrText xml:space="preserve"> PAGEREF _Toc512254099 \h </w:instrText>
            </w:r>
            <w:r w:rsidR="009C2D42">
              <w:rPr>
                <w:noProof/>
                <w:webHidden/>
              </w:rPr>
            </w:r>
            <w:r w:rsidR="009C2D42">
              <w:rPr>
                <w:noProof/>
                <w:webHidden/>
              </w:rPr>
              <w:fldChar w:fldCharType="separate"/>
            </w:r>
            <w:r w:rsidR="009C2D42">
              <w:rPr>
                <w:noProof/>
                <w:webHidden/>
              </w:rPr>
              <w:t>5</w:t>
            </w:r>
            <w:r w:rsidR="009C2D42">
              <w:rPr>
                <w:noProof/>
                <w:webHidden/>
              </w:rPr>
              <w:fldChar w:fldCharType="end"/>
            </w:r>
          </w:hyperlink>
        </w:p>
        <w:p w:rsidR="009C2D42" w:rsidRDefault="00036A83" w14:paraId="41BF636E" w14:textId="1643E6AB">
          <w:pPr>
            <w:pStyle w:val="Sisluet1"/>
            <w:tabs>
              <w:tab w:val="left" w:pos="482"/>
              <w:tab w:val="right" w:leader="dot" w:pos="8324"/>
            </w:tabs>
            <w:rPr>
              <w:rFonts w:eastAsiaTheme="minorEastAsia"/>
              <w:b w:val="0"/>
              <w:noProof/>
              <w:sz w:val="22"/>
              <w:lang w:eastAsia="fi-FI"/>
            </w:rPr>
          </w:pPr>
          <w:hyperlink w:history="1" w:anchor="_Toc512254100">
            <w:r w:rsidRPr="00346CE4" w:rsidR="009C2D42">
              <w:rPr>
                <w:rStyle w:val="Hyperlinkki"/>
                <w:noProof/>
              </w:rPr>
              <w:t>8</w:t>
            </w:r>
            <w:r w:rsidR="009C2D42">
              <w:rPr>
                <w:rFonts w:eastAsiaTheme="minorEastAsia"/>
                <w:b w:val="0"/>
                <w:noProof/>
                <w:sz w:val="22"/>
                <w:lang w:eastAsia="fi-FI"/>
              </w:rPr>
              <w:tab/>
            </w:r>
            <w:r w:rsidRPr="00346CE4" w:rsidR="009C2D42">
              <w:rPr>
                <w:rStyle w:val="Hyperlinkki"/>
                <w:noProof/>
              </w:rPr>
              <w:t>Yhteenveto</w:t>
            </w:r>
            <w:r w:rsidR="009C2D42">
              <w:rPr>
                <w:noProof/>
                <w:webHidden/>
              </w:rPr>
              <w:tab/>
            </w:r>
            <w:r w:rsidR="009C2D42">
              <w:rPr>
                <w:noProof/>
                <w:webHidden/>
              </w:rPr>
              <w:fldChar w:fldCharType="begin"/>
            </w:r>
            <w:r w:rsidR="009C2D42">
              <w:rPr>
                <w:noProof/>
                <w:webHidden/>
              </w:rPr>
              <w:instrText xml:space="preserve"> PAGEREF _Toc512254100 \h </w:instrText>
            </w:r>
            <w:r w:rsidR="009C2D42">
              <w:rPr>
                <w:noProof/>
                <w:webHidden/>
              </w:rPr>
            </w:r>
            <w:r w:rsidR="009C2D42">
              <w:rPr>
                <w:noProof/>
                <w:webHidden/>
              </w:rPr>
              <w:fldChar w:fldCharType="separate"/>
            </w:r>
            <w:r w:rsidR="009C2D42">
              <w:rPr>
                <w:noProof/>
                <w:webHidden/>
              </w:rPr>
              <w:t>5</w:t>
            </w:r>
            <w:r w:rsidR="009C2D42">
              <w:rPr>
                <w:noProof/>
                <w:webHidden/>
              </w:rPr>
              <w:fldChar w:fldCharType="end"/>
            </w:r>
          </w:hyperlink>
        </w:p>
        <w:p w:rsidRPr="006F34E7" w:rsidR="003B76DE" w:rsidRDefault="003B76DE" w14:paraId="62486C05" w14:textId="416BE404">
          <w:r w:rsidRPr="006F34E7">
            <w:rPr>
              <w:b/>
              <w:bCs/>
              <w:noProof/>
            </w:rPr>
            <w:fldChar w:fldCharType="end"/>
          </w:r>
        </w:p>
      </w:sdtContent>
    </w:sdt>
    <w:p w:rsidRPr="006F34E7" w:rsidR="003B76DE" w:rsidP="003B76DE" w:rsidRDefault="003B76DE" w14:paraId="4101652C" w14:textId="77777777"/>
    <w:p w:rsidRPr="006F34E7" w:rsidR="003B76DE" w:rsidP="003B76DE" w:rsidRDefault="003B76DE" w14:paraId="4B99056E" w14:textId="77777777"/>
    <w:p w:rsidRPr="006F34E7" w:rsidR="003B76DE" w:rsidP="003B76DE" w:rsidRDefault="003B76DE" w14:paraId="1299C43A" w14:textId="77777777"/>
    <w:p w:rsidRPr="006F34E7" w:rsidR="003B76DE" w:rsidP="003B76DE" w:rsidRDefault="003B76DE" w14:paraId="4DDBEF00" w14:textId="77777777"/>
    <w:p w:rsidRPr="006F34E7" w:rsidR="003B76DE" w:rsidP="003B76DE" w:rsidRDefault="003B76DE" w14:paraId="3461D779" w14:textId="77777777"/>
    <w:p w:rsidRPr="006F34E7" w:rsidR="003B76DE" w:rsidP="003B76DE" w:rsidRDefault="003B76DE" w14:paraId="3CF2D8B6" w14:textId="77777777"/>
    <w:p w:rsidRPr="006F34E7" w:rsidR="003B76DE" w:rsidP="003B76DE" w:rsidRDefault="003B76DE" w14:paraId="0FB78278" w14:textId="77777777"/>
    <w:p w:rsidRPr="006F34E7" w:rsidR="003B76DE" w:rsidP="003B76DE" w:rsidRDefault="003B76DE" w14:paraId="1FC39945" w14:textId="77777777"/>
    <w:p w:rsidRPr="006F34E7" w:rsidR="003B76DE" w:rsidP="003B76DE" w:rsidRDefault="003B76DE" w14:paraId="0562CB0E" w14:textId="77777777"/>
    <w:p w:rsidRPr="006F34E7" w:rsidR="003B76DE" w:rsidP="003B76DE" w:rsidRDefault="003B76DE" w14:paraId="34CE0A41" w14:textId="77777777"/>
    <w:p w:rsidRPr="006F34E7" w:rsidR="003B76DE" w:rsidP="003B76DE" w:rsidRDefault="003B76DE" w14:paraId="62EBF3C5" w14:textId="77777777"/>
    <w:p w:rsidRPr="006F34E7" w:rsidR="003B76DE" w:rsidP="003B76DE" w:rsidRDefault="003B76DE" w14:paraId="6D98A12B" w14:textId="77777777"/>
    <w:p w:rsidRPr="006F34E7" w:rsidR="003B76DE" w:rsidP="55E9BACC" w:rsidRDefault="003B76DE" w14:paraId="08CE6F91" w14:textId="549FE9E8"/>
    <w:p w:rsidR="55E9BACC" w:rsidP="55E9BACC" w:rsidRDefault="55E9BACC" w14:paraId="31763A32" w14:textId="29B735AE"/>
    <w:p w:rsidRPr="006F34E7" w:rsidR="003B76DE" w:rsidP="003B76DE" w:rsidRDefault="17E5A77C" w14:paraId="0C7626DF" w14:textId="77777777">
      <w:pPr>
        <w:pStyle w:val="Otsikko1"/>
      </w:pPr>
      <w:bookmarkStart w:name="_Toc512254093" w:id="0"/>
      <w:r>
        <w:t>Johdanto</w:t>
      </w:r>
      <w:bookmarkEnd w:id="0"/>
    </w:p>
    <w:p w:rsidR="1A84D3CB" w:rsidP="41093A6F" w:rsidRDefault="17E5A77C" w14:paraId="337A6A72" w14:noSpellErr="1" w14:textId="144C407A">
      <w:pPr>
        <w:rPr>
          <w:sz w:val="22"/>
          <w:szCs w:val="22"/>
        </w:rPr>
      </w:pPr>
      <w:r w:rsidR="41093A6F">
        <w:rPr/>
        <w:t xml:space="preserve">Projekti on osana Web-projekti 2 –kurssia, jonka tavoitteena on toteuttaa toimiva </w:t>
      </w:r>
      <w:proofErr w:type="gramStart"/>
      <w:r w:rsidR="41093A6F">
        <w:rPr/>
        <w:t>web-sovellus</w:t>
      </w:r>
      <w:proofErr w:type="gramEnd"/>
      <w:r w:rsidR="41093A6F">
        <w:rPr/>
        <w:t xml:space="preserve">. Tarkoituksena on perehtyä asiakas- ja palvelinpuolen yhteistyöhön ja käyttää työssä ajankohtaisia tekniikoita. Projektin aihe ja vaadittavat toiminnot on suunniteltu jo Web-palvelun määrittely ja suunnittelu –kurssilla, joten Web-projekti 2 -kurssin keskeisimpiä tavoitteita on keskittyä palvelun toteutukseen, soveltaa aiemmin opittuja tekniikoita käytännössä sekä oppia uusia taitoja.  </w:t>
      </w:r>
    </w:p>
    <w:p w:rsidRPr="006F34E7" w:rsidR="003B76DE" w:rsidP="003B76DE" w:rsidRDefault="17E5A77C" w14:paraId="0F65D1CF" w14:textId="77777777">
      <w:pPr>
        <w:pStyle w:val="Otsikko1"/>
      </w:pPr>
      <w:bookmarkStart w:name="_Toc512254094" w:id="1"/>
      <w:r>
        <w:t>Esittely</w:t>
      </w:r>
      <w:bookmarkEnd w:id="1"/>
    </w:p>
    <w:p w:rsidR="1A84D3CB" w:rsidP="1A84D3CB" w:rsidRDefault="2DBBD58B" w14:paraId="2105C8AB" w14:textId="07B949BC">
      <w:r w:rsidR="41093A6F">
        <w:rPr/>
        <w:t xml:space="preserve">Projektin aihe on </w:t>
      </w:r>
      <w:proofErr w:type="gramStart"/>
      <w:r w:rsidR="41093A6F">
        <w:rPr/>
        <w:t>web-palvelu</w:t>
      </w:r>
      <w:proofErr w:type="gramEnd"/>
      <w:r w:rsidR="41093A6F">
        <w:rPr/>
        <w:t xml:space="preserve">, jossa voidaan myydä, ostaa ja vaihtaa palveluja käyttäjien kesken. Projektin, </w:t>
      </w:r>
      <w:proofErr w:type="spellStart"/>
      <w:r w:rsidR="41093A6F">
        <w:rPr/>
        <w:t>Platzin</w:t>
      </w:r>
      <w:proofErr w:type="spellEnd"/>
      <w:r w:rsidR="41093A6F">
        <w:rPr/>
        <w:t xml:space="preserve">, tarkoituksena on olla kaikkien selattavissa, eli kuka tahansa voi ostaa palveluja ottamalla </w:t>
      </w:r>
      <w:r w:rsidR="41093A6F">
        <w:rPr/>
        <w:t>yhteyttä käyttäjään joka on jättänyt ilmoituksen</w:t>
      </w:r>
      <w:r w:rsidR="41093A6F">
        <w:rPr/>
        <w:t>. Itse ilmoituksen jättämiseen vaaditaan kuitenkin rekisteröitymistä.</w:t>
      </w:r>
    </w:p>
    <w:p w:rsidRPr="006F34E7" w:rsidR="003B76DE" w:rsidP="003B76DE" w:rsidRDefault="17E5A77C" w14:paraId="491908CD" w14:textId="77777777">
      <w:pPr>
        <w:pStyle w:val="Otsikko1"/>
      </w:pPr>
      <w:bookmarkStart w:name="_Toc512254095" w:id="2"/>
      <w:r>
        <w:t>Tekniikat</w:t>
      </w:r>
      <w:bookmarkEnd w:id="2"/>
    </w:p>
    <w:p w:rsidR="1A84D3CB" w:rsidP="1A84D3CB" w:rsidRDefault="2DBBD58B" w14:paraId="56AB7EDA" w14:textId="69C24828">
      <w:r w:rsidR="41093A6F">
        <w:rPr/>
        <w:t xml:space="preserve">Ryhmä valitsi työskentely-ympäristöksi </w:t>
      </w:r>
      <w:proofErr w:type="spellStart"/>
      <w:r w:rsidR="41093A6F">
        <w:rPr/>
        <w:t>Laravelin</w:t>
      </w:r>
      <w:proofErr w:type="spellEnd"/>
      <w:r w:rsidR="41093A6F">
        <w:rPr/>
        <w:t xml:space="preserve">. </w:t>
      </w:r>
      <w:proofErr w:type="spellStart"/>
      <w:r w:rsidR="41093A6F">
        <w:rPr/>
        <w:t>Laravel</w:t>
      </w:r>
      <w:proofErr w:type="spellEnd"/>
      <w:r w:rsidR="41093A6F">
        <w:rPr/>
        <w:t xml:space="preserve"> on vapaan lähdekoodin PHP</w:t>
      </w:r>
      <w:r w:rsidR="41093A6F">
        <w:rPr/>
        <w:t>-</w:t>
      </w:r>
      <w:proofErr w:type="spellStart"/>
      <w:r w:rsidR="41093A6F">
        <w:rPr/>
        <w:t>framework</w:t>
      </w:r>
      <w:proofErr w:type="spellEnd"/>
      <w:r w:rsidR="41093A6F">
        <w:rPr/>
        <w:t xml:space="preserve">, ja se soveltuu laajoihin web-projekteihin. </w:t>
      </w:r>
      <w:proofErr w:type="spellStart"/>
      <w:r w:rsidR="41093A6F">
        <w:rPr/>
        <w:t>Laravel</w:t>
      </w:r>
      <w:proofErr w:type="spellEnd"/>
      <w:r w:rsidR="41093A6F">
        <w:rPr/>
        <w:t xml:space="preserve"> valikoitui tekniikaksi, koska ryhmä halusi haastaa osaamistaan. </w:t>
      </w:r>
      <w:proofErr w:type="spellStart"/>
      <w:r w:rsidR="41093A6F">
        <w:rPr/>
        <w:t>Laravelia</w:t>
      </w:r>
      <w:proofErr w:type="spellEnd"/>
      <w:r w:rsidR="41093A6F">
        <w:rPr/>
        <w:t xml:space="preserve"> oli myös sivuttu Web-palvelinohjelmointi –kurssilla, ja se vaikutti ominaisuuksiltaan sopivalta projektin vaatimuksiin. </w:t>
      </w:r>
    </w:p>
    <w:p w:rsidR="1A84D3CB" w:rsidP="1A84D3CB" w:rsidRDefault="2DBBD58B" w14:paraId="3EFCB158" w14:textId="0F92DFAE">
      <w:r>
        <w:t xml:space="preserve">Projektin jakaminen ryhmän kesken tapahtui </w:t>
      </w:r>
      <w:proofErr w:type="spellStart"/>
      <w:r>
        <w:t>GitLab:ssa</w:t>
      </w:r>
      <w:proofErr w:type="spellEnd"/>
      <w:r>
        <w:t xml:space="preserve">, johon loimme projektille oman kansion ja jaoimme sen ryhmän jäsenille.  </w:t>
      </w:r>
    </w:p>
    <w:p w:rsidR="71196CA9" w:rsidP="71196CA9" w:rsidRDefault="71196CA9" w14:paraId="012F8FE9" w14:textId="00E350B9">
      <w:pPr>
        <w:pStyle w:val="Otsikko1"/>
      </w:pPr>
      <w:bookmarkStart w:name="_Toc512254096" w:id="3"/>
      <w:r>
        <w:t>Vaiheet</w:t>
      </w:r>
      <w:bookmarkEnd w:id="3"/>
    </w:p>
    <w:p w:rsidRPr="00E15851" w:rsidR="71196CA9" w:rsidP="71196CA9" w:rsidRDefault="17E5A77C" w14:paraId="3A1D0878" w14:textId="5FF8FFBA">
      <w:pPr>
        <w:pStyle w:val="Luettelokappale"/>
        <w:numPr>
          <w:ilvl w:val="0"/>
          <w:numId w:val="1"/>
        </w:numPr>
        <w:rPr>
          <w:b/>
          <w:szCs w:val="24"/>
        </w:rPr>
      </w:pPr>
      <w:r w:rsidRPr="00E15851">
        <w:rPr>
          <w:b/>
        </w:rPr>
        <w:t>XAMPP -ympäristön asennus</w:t>
      </w:r>
    </w:p>
    <w:p w:rsidR="17E5A77C" w:rsidP="17E5A77C" w:rsidRDefault="2DBBD58B" w14:paraId="200C58A4" w14:textId="182C0EF7">
      <w:pPr>
        <w:ind w:left="360"/>
      </w:pPr>
      <w:r w:rsidR="41093A6F">
        <w:rPr/>
        <w:t>Projektin kehitysympäristöksi valitsimme XAMPP -ympäristön, eli Windows-pohjaisen palvelinohjelmisto-</w:t>
      </w:r>
      <w:proofErr w:type="spellStart"/>
      <w:r w:rsidR="41093A6F">
        <w:rPr/>
        <w:t>stackin</w:t>
      </w:r>
      <w:proofErr w:type="spellEnd"/>
      <w:r w:rsidR="41093A6F">
        <w:rPr/>
        <w:t xml:space="preserve">. </w:t>
      </w:r>
      <w:proofErr w:type="spellStart"/>
      <w:r w:rsidR="41093A6F">
        <w:rPr/>
        <w:t>XAMPP:in</w:t>
      </w:r>
      <w:proofErr w:type="spellEnd"/>
      <w:r w:rsidR="41093A6F">
        <w:rPr/>
        <w:t xml:space="preserve"> asennus koulun verkossa tapahtui lataamalle .</w:t>
      </w:r>
      <w:proofErr w:type="spellStart"/>
      <w:r w:rsidR="41093A6F">
        <w:rPr/>
        <w:t>zip</w:t>
      </w:r>
      <w:proofErr w:type="spellEnd"/>
      <w:r w:rsidR="41093A6F">
        <w:rPr/>
        <w:t xml:space="preserve"> paketti ja purkamalla se, sillä opiskelijalla ei ole oikeuksia suorittaa .</w:t>
      </w:r>
      <w:proofErr w:type="spellStart"/>
      <w:r w:rsidR="41093A6F">
        <w:rPr/>
        <w:t>exe</w:t>
      </w:r>
      <w:proofErr w:type="spellEnd"/>
      <w:r w:rsidR="41093A6F">
        <w:rPr/>
        <w:t xml:space="preserve"> asennusohjelmia koulun koneilla. Apache –konfiguraatioihin tehtiin tarvittavat muutokset (muun muassa </w:t>
      </w:r>
      <w:proofErr w:type="spellStart"/>
      <w:r w:rsidR="41093A6F">
        <w:rPr/>
        <w:t>DocumentRoot:in</w:t>
      </w:r>
      <w:proofErr w:type="spellEnd"/>
      <w:r w:rsidR="41093A6F">
        <w:rPr/>
        <w:t xml:space="preserve"> eli </w:t>
      </w:r>
      <w:proofErr w:type="gramStart"/>
      <w:r w:rsidR="41093A6F">
        <w:rPr/>
        <w:t>web-hakemiston</w:t>
      </w:r>
      <w:proofErr w:type="gramEnd"/>
      <w:r w:rsidR="41093A6F">
        <w:rPr/>
        <w:t xml:space="preserve"> juuren sijainnin muuttaminen http </w:t>
      </w:r>
      <w:proofErr w:type="spellStart"/>
      <w:r w:rsidR="41093A6F">
        <w:rPr/>
        <w:t>daemonin</w:t>
      </w:r>
      <w:proofErr w:type="spellEnd"/>
      <w:r w:rsidR="41093A6F">
        <w:rPr/>
        <w:t xml:space="preserve"> -</w:t>
      </w:r>
      <w:r w:rsidR="41093A6F">
        <w:rPr/>
        <w:t>konfiguraatiotiedostossa). Totesimme ympäristön toimivaksi.</w:t>
      </w:r>
    </w:p>
    <w:p w:rsidR="41093A6F" w:rsidP="41093A6F" w:rsidRDefault="41093A6F" w14:paraId="6A434BD6" w14:textId="124774DA">
      <w:pPr>
        <w:pStyle w:val="Normaali"/>
        <w:ind w:left="360"/>
      </w:pPr>
    </w:p>
    <w:p w:rsidRPr="00E15851" w:rsidR="71196CA9" w:rsidP="71196CA9" w:rsidRDefault="2DBBD58B" w14:paraId="5C3B6E84" w14:textId="67C63D95">
      <w:pPr>
        <w:pStyle w:val="Luettelokappale"/>
        <w:numPr>
          <w:ilvl w:val="0"/>
          <w:numId w:val="1"/>
        </w:numPr>
        <w:rPr>
          <w:b/>
          <w:szCs w:val="24"/>
        </w:rPr>
      </w:pPr>
      <w:proofErr w:type="spellStart"/>
      <w:r w:rsidRPr="00E15851">
        <w:rPr>
          <w:b/>
        </w:rPr>
        <w:t>GitLab</w:t>
      </w:r>
      <w:proofErr w:type="spellEnd"/>
      <w:r w:rsidRPr="00E15851">
        <w:rPr>
          <w:b/>
        </w:rPr>
        <w:t xml:space="preserve"> –kansio </w:t>
      </w:r>
    </w:p>
    <w:p w:rsidR="17E5A77C" w:rsidP="17E5A77C" w:rsidRDefault="2DBBD58B" w14:paraId="066E17F2" w14:textId="1A741FDF">
      <w:pPr>
        <w:ind w:left="360"/>
      </w:pPr>
      <w:r w:rsidR="41093A6F">
        <w:rPr/>
        <w:t xml:space="preserve">Ryhmätyöskentelyn dynaamisen luonteen vuoksi, käytimme projektissa </w:t>
      </w:r>
      <w:proofErr w:type="spellStart"/>
      <w:r w:rsidR="41093A6F">
        <w:rPr/>
        <w:t>GitLa</w:t>
      </w:r>
      <w:r w:rsidR="41093A6F">
        <w:rPr/>
        <w:t>b</w:t>
      </w:r>
      <w:proofErr w:type="spellEnd"/>
      <w:r w:rsidR="41093A6F">
        <w:rPr/>
        <w:t>-</w:t>
      </w:r>
      <w:r w:rsidR="41093A6F">
        <w:rPr/>
        <w:t xml:space="preserve">versionhallintajärjestelmää. Loimme uuden </w:t>
      </w:r>
      <w:proofErr w:type="spellStart"/>
      <w:r w:rsidR="41093A6F">
        <w:rPr/>
        <w:t>repositorion</w:t>
      </w:r>
      <w:proofErr w:type="spellEnd"/>
      <w:r w:rsidR="41093A6F">
        <w:rPr/>
        <w:t xml:space="preserve"> </w:t>
      </w:r>
      <w:proofErr w:type="spellStart"/>
      <w:r w:rsidR="41093A6F">
        <w:rPr/>
        <w:t>gitlabiin</w:t>
      </w:r>
      <w:proofErr w:type="spellEnd"/>
      <w:r w:rsidR="41093A6F">
        <w:rPr/>
        <w:t xml:space="preserve">, jonne </w:t>
      </w:r>
      <w:r w:rsidR="41093A6F">
        <w:rPr/>
        <w:t xml:space="preserve">ladattiin </w:t>
      </w:r>
      <w:r w:rsidR="41093A6F">
        <w:rPr/>
        <w:t xml:space="preserve">kaikki projektiin liittyvät muutokset. Kloonasimme tyhjän </w:t>
      </w:r>
      <w:proofErr w:type="spellStart"/>
      <w:r w:rsidR="41093A6F">
        <w:rPr/>
        <w:t>repositorion</w:t>
      </w:r>
      <w:proofErr w:type="spellEnd"/>
      <w:r w:rsidR="41093A6F">
        <w:rPr/>
        <w:t xml:space="preserve"> </w:t>
      </w:r>
      <w:proofErr w:type="spellStart"/>
      <w:r w:rsidR="41093A6F">
        <w:rPr/>
        <w:t>XAMPP:n</w:t>
      </w:r>
      <w:proofErr w:type="spellEnd"/>
      <w:r w:rsidR="41093A6F">
        <w:rPr/>
        <w:t xml:space="preserve"> </w:t>
      </w:r>
      <w:proofErr w:type="spellStart"/>
      <w:r w:rsidR="41093A6F">
        <w:rPr/>
        <w:t>htdocs</w:t>
      </w:r>
      <w:proofErr w:type="spellEnd"/>
      <w:r w:rsidR="41093A6F">
        <w:rPr/>
        <w:t xml:space="preserve"> –kansioon, joka on kyseisen ympäristön web-hakemiston oletusjuuri. Muutimme kuitenkin </w:t>
      </w:r>
      <w:r w:rsidR="41093A6F">
        <w:rPr/>
        <w:t>A</w:t>
      </w:r>
      <w:r w:rsidR="41093A6F">
        <w:rPr/>
        <w:t>pachen konfiguraatiota sen verran, että riitti</w:t>
      </w:r>
      <w:r w:rsidR="41093A6F">
        <w:rPr/>
        <w:t>,</w:t>
      </w:r>
      <w:r w:rsidR="41093A6F">
        <w:rPr/>
        <w:t xml:space="preserve"> kun selaimen osoitekenttään kirjoitti "</w:t>
      </w:r>
      <w:proofErr w:type="spellStart"/>
      <w:r w:rsidR="41093A6F">
        <w:rPr/>
        <w:t>localhost</w:t>
      </w:r>
      <w:proofErr w:type="spellEnd"/>
      <w:r w:rsidR="41093A6F">
        <w:rPr/>
        <w:t>".</w:t>
      </w:r>
    </w:p>
    <w:p w:rsidR="41093A6F" w:rsidP="41093A6F" w:rsidRDefault="41093A6F" w14:paraId="7FBF9243" w14:textId="1E7A922F">
      <w:pPr>
        <w:pStyle w:val="Normaali"/>
        <w:ind w:left="360"/>
      </w:pPr>
    </w:p>
    <w:p w:rsidRPr="00E15851" w:rsidR="71196CA9" w:rsidP="71196CA9" w:rsidRDefault="2DBBD58B" w14:paraId="58634CE5" w14:textId="5A69F167">
      <w:pPr>
        <w:pStyle w:val="Luettelokappale"/>
        <w:numPr>
          <w:ilvl w:val="0"/>
          <w:numId w:val="1"/>
        </w:numPr>
        <w:rPr>
          <w:b/>
          <w:szCs w:val="24"/>
        </w:rPr>
      </w:pPr>
      <w:proofErr w:type="spellStart"/>
      <w:r w:rsidRPr="00E15851">
        <w:rPr>
          <w:b/>
        </w:rPr>
        <w:t>Laravel</w:t>
      </w:r>
      <w:proofErr w:type="spellEnd"/>
      <w:r w:rsidRPr="00E15851">
        <w:rPr>
          <w:b/>
        </w:rPr>
        <w:t xml:space="preserve"> asennus</w:t>
      </w:r>
    </w:p>
    <w:p w:rsidR="2DBBD58B" w:rsidP="2DBBD58B" w:rsidRDefault="2DBBD58B" w14:paraId="21EB183E" w14:textId="383C08AB">
      <w:pPr>
        <w:ind w:left="360"/>
      </w:pPr>
      <w:r w:rsidR="41093A6F">
        <w:rPr/>
        <w:t xml:space="preserve">Loimme uuden </w:t>
      </w:r>
      <w:proofErr w:type="spellStart"/>
      <w:r w:rsidR="41093A6F">
        <w:rPr/>
        <w:t>Laravel</w:t>
      </w:r>
      <w:proofErr w:type="spellEnd"/>
      <w:r w:rsidR="41093A6F">
        <w:rPr/>
        <w:t xml:space="preserve"> –projektin </w:t>
      </w:r>
      <w:proofErr w:type="spellStart"/>
      <w:r w:rsidR="41093A6F">
        <w:rPr/>
        <w:t>composerilla</w:t>
      </w:r>
      <w:proofErr w:type="spellEnd"/>
      <w:r w:rsidR="41093A6F">
        <w:rPr/>
        <w:t xml:space="preserve">, jolla voi helposti joko luoda kokonaan uusia projekteja käyttäen tiettyä sovelluskehystä tai asentaa valmiiseen projektiin uusia osia. Kun </w:t>
      </w:r>
      <w:proofErr w:type="spellStart"/>
      <w:r w:rsidR="41093A6F">
        <w:rPr/>
        <w:t>composer</w:t>
      </w:r>
      <w:proofErr w:type="spellEnd"/>
      <w:r w:rsidR="41093A6F">
        <w:rPr/>
        <w:t xml:space="preserve"> oli asennettu ja konfiguraatiot oli säädetty oikein, uuden </w:t>
      </w:r>
      <w:proofErr w:type="spellStart"/>
      <w:r w:rsidR="41093A6F">
        <w:rPr/>
        <w:t>Laravel</w:t>
      </w:r>
      <w:proofErr w:type="spellEnd"/>
      <w:r w:rsidR="41093A6F">
        <w:rPr/>
        <w:t xml:space="preserve"> –projektin luominen tapahtui komentokehotteesta komennolla </w:t>
      </w:r>
      <w:r w:rsidRPr="41093A6F" w:rsidR="41093A6F">
        <w:rPr>
          <w:b w:val="1"/>
          <w:bCs w:val="1"/>
        </w:rPr>
        <w:t>"</w:t>
      </w:r>
      <w:proofErr w:type="spellStart"/>
      <w:r w:rsidRPr="41093A6F" w:rsidR="41093A6F">
        <w:rPr>
          <w:b w:val="1"/>
          <w:bCs w:val="1"/>
        </w:rPr>
        <w:t>composer</w:t>
      </w:r>
      <w:proofErr w:type="spellEnd"/>
      <w:r w:rsidRPr="41093A6F" w:rsidR="41093A6F">
        <w:rPr>
          <w:b w:val="1"/>
          <w:bCs w:val="1"/>
        </w:rPr>
        <w:t xml:space="preserve"> </w:t>
      </w:r>
      <w:proofErr w:type="spellStart"/>
      <w:r w:rsidRPr="41093A6F" w:rsidR="41093A6F">
        <w:rPr>
          <w:b w:val="1"/>
          <w:bCs w:val="1"/>
        </w:rPr>
        <w:t>create-project</w:t>
      </w:r>
      <w:proofErr w:type="spellEnd"/>
      <w:r w:rsidRPr="41093A6F" w:rsidR="41093A6F">
        <w:rPr>
          <w:b w:val="1"/>
          <w:bCs w:val="1"/>
        </w:rPr>
        <w:t xml:space="preserve"> </w:t>
      </w:r>
      <w:proofErr w:type="spellStart"/>
      <w:r w:rsidRPr="41093A6F" w:rsidR="41093A6F">
        <w:rPr>
          <w:b w:val="1"/>
          <w:bCs w:val="1"/>
        </w:rPr>
        <w:t>laravel</w:t>
      </w:r>
      <w:proofErr w:type="spellEnd"/>
      <w:r w:rsidRPr="41093A6F" w:rsidR="41093A6F">
        <w:rPr>
          <w:b w:val="1"/>
          <w:bCs w:val="1"/>
        </w:rPr>
        <w:t>/</w:t>
      </w:r>
      <w:proofErr w:type="spellStart"/>
      <w:r w:rsidRPr="41093A6F" w:rsidR="41093A6F">
        <w:rPr>
          <w:b w:val="1"/>
          <w:bCs w:val="1"/>
        </w:rPr>
        <w:t>laravel</w:t>
      </w:r>
      <w:proofErr w:type="spellEnd"/>
      <w:r w:rsidRPr="41093A6F" w:rsidR="41093A6F">
        <w:rPr>
          <w:b w:val="1"/>
          <w:bCs w:val="1"/>
        </w:rPr>
        <w:t xml:space="preserve"> projektin-nimi"</w:t>
      </w:r>
      <w:r w:rsidR="41093A6F">
        <w:rPr/>
        <w:t xml:space="preserve">. Ajoimme tämän komennon juuri kloonaamassamme </w:t>
      </w:r>
      <w:proofErr w:type="spellStart"/>
      <w:r w:rsidR="41093A6F">
        <w:rPr/>
        <w:t>git</w:t>
      </w:r>
      <w:proofErr w:type="spellEnd"/>
      <w:r w:rsidR="41093A6F">
        <w:rPr/>
        <w:t xml:space="preserve"> –kansiossa, joka loi sinne uuden kansion, joka sisältää kaikki </w:t>
      </w:r>
      <w:proofErr w:type="spellStart"/>
      <w:r w:rsidR="41093A6F">
        <w:rPr/>
        <w:t>Laravelin</w:t>
      </w:r>
      <w:proofErr w:type="spellEnd"/>
      <w:r w:rsidR="41093A6F">
        <w:rPr/>
        <w:t xml:space="preserve"> yli 7000 tiedostoa. Tämän jälkeen olimme valmiita aloittamaan tutustumisen uuteen sovelluskehykseen, Laraveliin</w:t>
      </w:r>
      <w:r w:rsidR="41093A6F">
        <w:rPr/>
        <w:t>.</w:t>
      </w:r>
    </w:p>
    <w:p w:rsidR="2DBBD58B" w:rsidP="2DBBD58B" w:rsidRDefault="2DBBD58B" w14:paraId="5253B43E" w14:textId="0FAA432D">
      <w:pPr>
        <w:ind w:left="360"/>
      </w:pPr>
      <w:r w:rsidR="41093A6F">
        <w:rPr/>
        <w:t xml:space="preserve"> </w:t>
      </w:r>
    </w:p>
    <w:p w:rsidRPr="00E15851" w:rsidR="005F21F6" w:rsidP="00AF2405" w:rsidRDefault="00AF2405" w14:paraId="0A51C460" w14:textId="6A3830BF">
      <w:pPr>
        <w:pStyle w:val="Luettelokappale"/>
        <w:numPr>
          <w:ilvl w:val="0"/>
          <w:numId w:val="1"/>
        </w:numPr>
        <w:rPr>
          <w:b/>
          <w:szCs w:val="24"/>
        </w:rPr>
      </w:pPr>
      <w:r w:rsidRPr="00E15851">
        <w:rPr>
          <w:b/>
          <w:szCs w:val="24"/>
        </w:rPr>
        <w:t>Layout</w:t>
      </w:r>
    </w:p>
    <w:p w:rsidRPr="004203D0" w:rsidR="00AF2405" w:rsidP="004203D0" w:rsidRDefault="00C17295" w14:paraId="03CA1E4A" w14:textId="4ECD695C">
      <w:pPr>
        <w:ind w:left="360"/>
      </w:pPr>
      <w:r w:rsidR="41093A6F">
        <w:rPr/>
        <w:t>Teimme yksinkertaisen html-pohjan, jonka p</w:t>
      </w:r>
      <w:r w:rsidR="41093A6F">
        <w:rPr/>
        <w:t>ohjalta toteutimme sivuston ulkomuodon</w:t>
      </w:r>
      <w:r w:rsidR="41093A6F">
        <w:rPr/>
        <w:t xml:space="preserve">. Html-pohjaa muokattiin tarpeiden mukaan niin </w:t>
      </w:r>
      <w:proofErr w:type="spellStart"/>
      <w:r w:rsidR="41093A6F">
        <w:rPr/>
        <w:t>responsiivisuuden</w:t>
      </w:r>
      <w:proofErr w:type="spellEnd"/>
      <w:r w:rsidR="41093A6F">
        <w:rPr/>
        <w:t xml:space="preserve"> kuin tyylienkin osalta</w:t>
      </w:r>
      <w:r w:rsidR="41093A6F">
        <w:rPr/>
        <w:t xml:space="preserve">, ja yhdistettiin se toimimaan </w:t>
      </w:r>
      <w:proofErr w:type="spellStart"/>
      <w:r w:rsidR="41093A6F">
        <w:rPr/>
        <w:t>Laravelin</w:t>
      </w:r>
      <w:proofErr w:type="spellEnd"/>
      <w:r w:rsidR="41093A6F">
        <w:rPr/>
        <w:t xml:space="preserve"> </w:t>
      </w:r>
      <w:r w:rsidR="41093A6F">
        <w:rPr/>
        <w:t>kanssa yhteen</w:t>
      </w:r>
      <w:r w:rsidR="41093A6F">
        <w:rPr/>
        <w:t>.</w:t>
      </w:r>
    </w:p>
    <w:p w:rsidRPr="004203D0" w:rsidR="00AF2405" w:rsidP="004203D0" w:rsidRDefault="00C17295" w14:paraId="3940B7E3" w14:textId="00D4300C">
      <w:pPr>
        <w:ind w:left="360"/>
      </w:pPr>
      <w:r w:rsidR="41093A6F">
        <w:rPr/>
        <w:t xml:space="preserve"> </w:t>
      </w:r>
    </w:p>
    <w:p w:rsidRPr="00E15851" w:rsidR="71196CA9" w:rsidP="71196CA9" w:rsidRDefault="2DBBD58B" w14:paraId="652EFC4A" w14:textId="27E2E4B0">
      <w:pPr>
        <w:pStyle w:val="Luettelokappale"/>
        <w:numPr>
          <w:ilvl w:val="0"/>
          <w:numId w:val="1"/>
        </w:numPr>
        <w:rPr>
          <w:b/>
          <w:szCs w:val="24"/>
        </w:rPr>
      </w:pPr>
      <w:r w:rsidRPr="00E15851">
        <w:rPr>
          <w:b/>
        </w:rPr>
        <w:t>Tietokanta</w:t>
      </w:r>
    </w:p>
    <w:p w:rsidRPr="00072291" w:rsidR="00072291" w:rsidP="009E44A1" w:rsidRDefault="009E44A1" w14:paraId="466BECA8" w14:textId="689349CA" w14:noSpellErr="1">
      <w:pPr>
        <w:ind w:left="360"/>
      </w:pPr>
      <w:r w:rsidR="41093A6F">
        <w:rPr/>
        <w:t xml:space="preserve">Projektia varten luotiin myös MySQL-tietokanta. Koska </w:t>
      </w:r>
      <w:proofErr w:type="gramStart"/>
      <w:r w:rsidR="41093A6F">
        <w:rPr/>
        <w:t>web-palvelun</w:t>
      </w:r>
      <w:proofErr w:type="gramEnd"/>
      <w:r w:rsidR="41093A6F">
        <w:rPr/>
        <w:t xml:space="preserve"> käyttö ilmoituksen jättämistä varten edellyttää käyttäjän rekisteröitymistä, tietokannan tehtävänä on toimia käyttäjätunnusten ja käyttäjien ilmoitusten tallennuspaikkana.</w:t>
      </w:r>
    </w:p>
    <w:p w:rsidR="41093A6F" w:rsidP="41093A6F" w:rsidRDefault="41093A6F" w14:noSpellErr="1" w14:paraId="0D38544B" w14:textId="4D134749">
      <w:pPr>
        <w:pStyle w:val="Normaali"/>
        <w:ind w:left="360"/>
      </w:pPr>
    </w:p>
    <w:p w:rsidRPr="00E15851" w:rsidR="71196CA9" w:rsidP="71196CA9" w:rsidRDefault="2DBBD58B" w14:paraId="59E1485D" w14:textId="6FFF2B1F">
      <w:pPr>
        <w:pStyle w:val="Luettelokappale"/>
        <w:numPr>
          <w:ilvl w:val="0"/>
          <w:numId w:val="1"/>
        </w:numPr>
        <w:rPr>
          <w:b/>
          <w:szCs w:val="24"/>
        </w:rPr>
      </w:pPr>
      <w:r w:rsidRPr="00E15851">
        <w:rPr>
          <w:b/>
        </w:rPr>
        <w:t>Rekisteröityminen</w:t>
      </w:r>
    </w:p>
    <w:p w:rsidRPr="004203D0" w:rsidR="004203D0" w:rsidP="004203D0" w:rsidRDefault="004203D0" w14:paraId="2B262632" w14:textId="77777777">
      <w:pPr>
        <w:ind w:left="360"/>
        <w:rPr>
          <w:szCs w:val="24"/>
        </w:rPr>
      </w:pPr>
    </w:p>
    <w:p w:rsidRPr="00E15851" w:rsidR="71196CA9" w:rsidP="71196CA9" w:rsidRDefault="2DBBD58B" w14:paraId="5DC21C7A" w14:textId="5234841D">
      <w:pPr>
        <w:pStyle w:val="Luettelokappale"/>
        <w:numPr>
          <w:ilvl w:val="0"/>
          <w:numId w:val="1"/>
        </w:numPr>
        <w:rPr>
          <w:b/>
          <w:szCs w:val="24"/>
        </w:rPr>
      </w:pPr>
      <w:r w:rsidRPr="00E15851">
        <w:rPr>
          <w:b/>
        </w:rPr>
        <w:t>Kirjautuminen</w:t>
      </w:r>
    </w:p>
    <w:p w:rsidRPr="004203D0" w:rsidR="004203D0" w:rsidP="004203D0" w:rsidRDefault="004203D0" w14:paraId="47310066" w14:textId="579D2BE4">
      <w:pPr>
        <w:ind w:left="360"/>
        <w:rPr>
          <w:szCs w:val="24"/>
        </w:rPr>
      </w:pPr>
    </w:p>
    <w:p w:rsidRPr="00E15851" w:rsidR="71196CA9" w:rsidP="71196CA9" w:rsidRDefault="2DBBD58B" w14:paraId="18D13709" w14:textId="28FFE9CC">
      <w:pPr>
        <w:pStyle w:val="Luettelokappale"/>
        <w:numPr>
          <w:ilvl w:val="0"/>
          <w:numId w:val="1"/>
        </w:numPr>
        <w:rPr>
          <w:b/>
          <w:szCs w:val="24"/>
        </w:rPr>
      </w:pPr>
      <w:r w:rsidRPr="00E15851">
        <w:rPr>
          <w:b/>
        </w:rPr>
        <w:t>Ilmoituksen luominen</w:t>
      </w:r>
    </w:p>
    <w:p w:rsidRPr="004203D0" w:rsidR="004203D0" w:rsidP="004203D0" w:rsidRDefault="004203D0" w14:paraId="548DC0CE" w14:textId="629886E9">
      <w:pPr>
        <w:ind w:left="360"/>
        <w:rPr>
          <w:szCs w:val="24"/>
        </w:rPr>
      </w:pPr>
    </w:p>
    <w:p w:rsidRPr="00E15851" w:rsidR="71196CA9" w:rsidP="039CC499" w:rsidRDefault="2DBBD58B" w14:paraId="3AF45B5C" w14:noSpellErr="1" w14:textId="67742783">
      <w:pPr>
        <w:pStyle w:val="Luettelokappale"/>
        <w:numPr>
          <w:ilvl w:val="0"/>
          <w:numId w:val="1"/>
        </w:numPr>
        <w:rPr>
          <w:b w:val="1"/>
          <w:bCs w:val="1"/>
        </w:rPr>
      </w:pPr>
      <w:r w:rsidRPr="039CC499" w:rsidR="039CC499">
        <w:rPr>
          <w:b w:val="1"/>
          <w:bCs w:val="1"/>
        </w:rPr>
        <w:t>Profiili</w:t>
      </w:r>
    </w:p>
    <w:p w:rsidR="039CC499" w:rsidP="039CC499" w:rsidRDefault="039CC499" w14:paraId="0785AA6D" w14:textId="3EA2DE96">
      <w:pPr>
        <w:pStyle w:val="Normaali"/>
        <w:ind w:left="360"/>
      </w:pPr>
      <w:r w:rsidRPr="41093A6F" w:rsidR="41093A6F">
        <w:rPr>
          <w:rFonts w:ascii="Calibri" w:hAnsi="Calibri" w:eastAsia="Calibri" w:cs="Calibri"/>
          <w:noProof w:val="0"/>
          <w:sz w:val="24"/>
          <w:szCs w:val="24"/>
          <w:lang w:val="fi"/>
        </w:rPr>
        <w:t xml:space="preserve">Palveluun luotiin rekisteröityneelle käyttäjälle oma sivu, eli profiili, josta käyttäjä pääsee </w:t>
      </w:r>
      <w:proofErr w:type="spellStart"/>
      <w:r w:rsidRPr="41093A6F" w:rsidR="41093A6F">
        <w:rPr>
          <w:rFonts w:ascii="Calibri" w:hAnsi="Calibri" w:eastAsia="Calibri" w:cs="Calibri"/>
          <w:noProof w:val="0"/>
          <w:sz w:val="24"/>
          <w:szCs w:val="24"/>
          <w:lang w:val="fi"/>
        </w:rPr>
        <w:t>sisäänkirjauduttuaan</w:t>
      </w:r>
      <w:proofErr w:type="spellEnd"/>
      <w:r w:rsidRPr="41093A6F" w:rsidR="41093A6F">
        <w:rPr>
          <w:rFonts w:ascii="Calibri" w:hAnsi="Calibri" w:eastAsia="Calibri" w:cs="Calibri"/>
          <w:noProof w:val="0"/>
          <w:sz w:val="24"/>
          <w:szCs w:val="24"/>
          <w:lang w:val="fi"/>
        </w:rPr>
        <w:t xml:space="preserve"> näkemään omia tietojaan ja ilmoituksiaan.</w:t>
      </w:r>
    </w:p>
    <w:p w:rsidR="039CC499" w:rsidP="039CC499" w:rsidRDefault="039CC499" w14:paraId="145FE09B" w14:textId="61EF3044">
      <w:pPr>
        <w:pStyle w:val="Normaali"/>
        <w:ind w:left="360"/>
      </w:pPr>
      <w:r w:rsidRPr="41093A6F" w:rsidR="41093A6F">
        <w:rPr>
          <w:rFonts w:ascii="Calibri" w:hAnsi="Calibri" w:eastAsia="Calibri" w:cs="Calibri"/>
          <w:noProof w:val="0"/>
          <w:sz w:val="24"/>
          <w:szCs w:val="24"/>
          <w:lang w:val="fi"/>
        </w:rPr>
        <w:t xml:space="preserve"> </w:t>
      </w:r>
    </w:p>
    <w:p w:rsidRPr="00E15851" w:rsidR="00C86AD7" w:rsidP="039CC499" w:rsidRDefault="00C86AD7" w14:paraId="336661B2" w14:textId="51752D14">
      <w:pPr>
        <w:pStyle w:val="Luettelokappale"/>
        <w:numPr>
          <w:ilvl w:val="0"/>
          <w:numId w:val="1"/>
        </w:numPr>
        <w:rPr>
          <w:b w:val="1"/>
          <w:bCs w:val="1"/>
        </w:rPr>
      </w:pPr>
      <w:r w:rsidRPr="039CC499" w:rsidR="039CC499">
        <w:rPr>
          <w:b w:val="1"/>
          <w:bCs w:val="1"/>
        </w:rPr>
        <w:t>Tietojen muokkaaminen</w:t>
      </w:r>
    </w:p>
    <w:p w:rsidR="039CC499" w:rsidP="039CC499" w:rsidRDefault="039CC499" w14:paraId="18F06054" w14:textId="01155A87">
      <w:pPr>
        <w:ind w:left="360"/>
      </w:pPr>
      <w:r w:rsidRPr="41093A6F" w:rsidR="41093A6F">
        <w:rPr>
          <w:rFonts w:ascii="Calibri" w:hAnsi="Calibri" w:eastAsia="Calibri" w:cs="Calibri"/>
          <w:noProof w:val="0"/>
          <w:sz w:val="24"/>
          <w:szCs w:val="24"/>
          <w:lang w:val="fi"/>
        </w:rPr>
        <w:t xml:space="preserve">Käyttäjä voi muokata Profiili-sivulta omia, rekisteröitymisen yhteydessä antamiaan tietoja. Käyttäjä voi myös vaihtaa salasanan tai poistaa oman käyttäjäprofiilinsa kokonaan. Muutokset tallennetaan tietokantaan. </w:t>
      </w:r>
    </w:p>
    <w:p w:rsidR="039CC499" w:rsidP="039CC499" w:rsidRDefault="039CC499" w14:noSpellErr="1" w14:paraId="484E6295" w14:textId="36C77EB9">
      <w:pPr>
        <w:pStyle w:val="Normaali"/>
        <w:ind w:left="360"/>
      </w:pPr>
    </w:p>
    <w:p w:rsidRPr="00E15851" w:rsidR="00C86AD7" w:rsidP="41093A6F" w:rsidRDefault="00C86AD7" w14:paraId="7F607709" w14:textId="4359A96B">
      <w:pPr>
        <w:pStyle w:val="Luettelokappale"/>
        <w:numPr>
          <w:ilvl w:val="0"/>
          <w:numId w:val="1"/>
        </w:numPr>
        <w:rPr>
          <w:b w:val="1"/>
          <w:bCs w:val="1"/>
        </w:rPr>
      </w:pPr>
      <w:r w:rsidRPr="41093A6F" w:rsidR="41093A6F">
        <w:rPr>
          <w:b w:val="1"/>
          <w:bCs w:val="1"/>
        </w:rPr>
        <w:t>Lomakkeet (palaute, ilmianto, unohditko salasanasi)</w:t>
      </w:r>
    </w:p>
    <w:p w:rsidR="41093A6F" w:rsidP="41093A6F" w:rsidRDefault="41093A6F" w14:paraId="1D82B1C4" w14:textId="31B7C356">
      <w:pPr>
        <w:pStyle w:val="Normaali"/>
        <w:ind w:left="360"/>
        <w:rPr>
          <w:b w:val="1"/>
          <w:bCs w:val="1"/>
        </w:rPr>
      </w:pPr>
      <w:r w:rsidR="41093A6F">
        <w:rPr>
          <w:b w:val="0"/>
          <w:bCs w:val="0"/>
        </w:rPr>
        <w:t xml:space="preserve">Sivulta on tarkoitus pystyä lähettämään palautetta </w:t>
      </w:r>
      <w:proofErr w:type="spellStart"/>
      <w:r w:rsidR="41093A6F">
        <w:rPr>
          <w:b w:val="0"/>
          <w:bCs w:val="0"/>
        </w:rPr>
        <w:t>Platzin</w:t>
      </w:r>
      <w:proofErr w:type="spellEnd"/>
      <w:r w:rsidR="41093A6F">
        <w:rPr>
          <w:b w:val="0"/>
          <w:bCs w:val="0"/>
        </w:rPr>
        <w:t xml:space="preserve"> ylläpidolle, sekä ilmiantamaan sopimattomia ilmoituksia. Alun perin oli tarkoitus saada palautteet lähetettyä </w:t>
      </w:r>
      <w:proofErr w:type="spellStart"/>
      <w:r w:rsidR="41093A6F">
        <w:rPr>
          <w:b w:val="0"/>
          <w:bCs w:val="0"/>
        </w:rPr>
        <w:t>platzin</w:t>
      </w:r>
      <w:proofErr w:type="spellEnd"/>
      <w:r w:rsidR="41093A6F">
        <w:rPr>
          <w:b w:val="0"/>
          <w:bCs w:val="0"/>
        </w:rPr>
        <w:t xml:space="preserve"> sähköpostiin, mutta se osoittautui mahdottomaksi. Sähköpostin lähetys ei toiminut, koska koulun verkossa se ei ollut mahdollista ja määritysten muuttaminen on meidän </w:t>
      </w:r>
      <w:r w:rsidR="41093A6F">
        <w:rPr>
          <w:b w:val="0"/>
          <w:bCs w:val="0"/>
        </w:rPr>
        <w:t>käyttäjäoikeuksien ulottumattomissa.</w:t>
      </w:r>
    </w:p>
    <w:p w:rsidR="41093A6F" w:rsidP="41093A6F" w:rsidRDefault="41093A6F" w14:paraId="2C2D5CEC" w14:textId="2874219D">
      <w:pPr>
        <w:pStyle w:val="Normaali"/>
        <w:ind w:left="360"/>
        <w:rPr>
          <w:b w:val="0"/>
          <w:bCs w:val="0"/>
        </w:rPr>
      </w:pPr>
      <w:r w:rsidR="41093A6F">
        <w:rPr>
          <w:b w:val="0"/>
          <w:bCs w:val="0"/>
        </w:rPr>
        <w:t xml:space="preserve">Toteutus hoidettiin niin, että palautteet "lähtevät", mutta ne kirjoittuvat tiedostoon ja niitä pystyy tarkastelemaan </w:t>
      </w:r>
      <w:proofErr w:type="spellStart"/>
      <w:r w:rsidR="41093A6F">
        <w:rPr>
          <w:b w:val="0"/>
          <w:bCs w:val="0"/>
        </w:rPr>
        <w:t>storage</w:t>
      </w:r>
      <w:proofErr w:type="spellEnd"/>
      <w:r w:rsidR="41093A6F">
        <w:rPr>
          <w:b w:val="0"/>
          <w:bCs w:val="0"/>
        </w:rPr>
        <w:t>/</w:t>
      </w:r>
      <w:proofErr w:type="spellStart"/>
      <w:r w:rsidR="41093A6F">
        <w:rPr>
          <w:b w:val="0"/>
          <w:bCs w:val="0"/>
        </w:rPr>
        <w:t>app</w:t>
      </w:r>
      <w:proofErr w:type="spellEnd"/>
      <w:r w:rsidR="41093A6F">
        <w:rPr>
          <w:b w:val="0"/>
          <w:bCs w:val="0"/>
        </w:rPr>
        <w:t xml:space="preserve"> kansiossa</w:t>
      </w:r>
      <w:r w:rsidR="41093A6F">
        <w:rPr>
          <w:b w:val="0"/>
          <w:bCs w:val="0"/>
        </w:rPr>
        <w:t xml:space="preserve">. </w:t>
      </w:r>
    </w:p>
    <w:p w:rsidRPr="004203D0" w:rsidR="004203D0" w:rsidP="004203D0" w:rsidRDefault="004203D0" w14:paraId="61C5386C" w14:textId="77777777">
      <w:pPr>
        <w:ind w:left="360"/>
        <w:rPr>
          <w:szCs w:val="24"/>
        </w:rPr>
      </w:pPr>
    </w:p>
    <w:p w:rsidRPr="00E15851" w:rsidR="00C86AD7" w:rsidP="41093A6F" w:rsidRDefault="00C86AD7" w14:paraId="7731FF89" w14:textId="010D2C51">
      <w:pPr>
        <w:pStyle w:val="Luettelokappale"/>
        <w:numPr>
          <w:ilvl w:val="0"/>
          <w:numId w:val="1"/>
        </w:numPr>
        <w:rPr>
          <w:b w:val="1"/>
          <w:bCs w:val="1"/>
        </w:rPr>
      </w:pPr>
      <w:r w:rsidRPr="41093A6F" w:rsidR="41093A6F">
        <w:rPr>
          <w:b w:val="1"/>
          <w:bCs w:val="1"/>
        </w:rPr>
        <w:t>Kuvat</w:t>
      </w:r>
    </w:p>
    <w:p w:rsidRPr="004203D0" w:rsidR="004203D0" w:rsidP="004203D0" w:rsidRDefault="004203D0" w14:paraId="7169DC7D" w14:textId="77777777">
      <w:pPr>
        <w:ind w:left="360"/>
        <w:rPr>
          <w:szCs w:val="24"/>
        </w:rPr>
      </w:pPr>
    </w:p>
    <w:p w:rsidRPr="00E15851" w:rsidR="009E44A1" w:rsidP="41093A6F" w:rsidRDefault="00C86AD7" w14:paraId="7E9818BC" w14:textId="63991B5F">
      <w:pPr>
        <w:pStyle w:val="Luettelokappale"/>
        <w:numPr>
          <w:ilvl w:val="0"/>
          <w:numId w:val="1"/>
        </w:numPr>
        <w:rPr>
          <w:b w:val="1"/>
          <w:bCs w:val="1"/>
        </w:rPr>
      </w:pPr>
      <w:bookmarkStart w:name="_GoBack" w:id="4"/>
      <w:r w:rsidRPr="41093A6F" w:rsidR="41093A6F">
        <w:rPr>
          <w:b w:val="1"/>
          <w:bCs w:val="1"/>
        </w:rPr>
        <w:t>Ohjeet sivun käyttöön</w:t>
      </w:r>
    </w:p>
    <w:bookmarkEnd w:id="4"/>
    <w:p w:rsidR="41093A6F" w:rsidP="41093A6F" w:rsidRDefault="41093A6F" w14:noSpellErr="1" w14:paraId="5D5DFA1F" w14:textId="4EC6B5D8">
      <w:pPr>
        <w:pStyle w:val="Normaali"/>
        <w:ind w:left="360"/>
        <w:rPr>
          <w:b w:val="1"/>
          <w:bCs w:val="1"/>
        </w:rPr>
      </w:pPr>
    </w:p>
    <w:p w:rsidRPr="004203D0" w:rsidR="004203D0" w:rsidP="41093A6F" w:rsidRDefault="004203D0" w14:paraId="44B60B2C" w14:noSpellErr="1" w14:textId="236CCE3B">
      <w:pPr>
        <w:pStyle w:val="Normaali"/>
        <w:ind/>
      </w:pPr>
    </w:p>
    <w:p w:rsidR="71196CA9" w:rsidP="71196CA9" w:rsidRDefault="71196CA9" w14:paraId="74B737B6" w14:textId="140DB667">
      <w:pPr>
        <w:pStyle w:val="Otsikko1"/>
        <w:rPr/>
      </w:pPr>
      <w:bookmarkStart w:name="_Toc512254097" w:id="5"/>
      <w:r w:rsidR="039CC499">
        <w:rPr/>
        <w:t>Toteutus</w:t>
      </w:r>
      <w:bookmarkEnd w:id="5"/>
    </w:p>
    <w:p w:rsidR="039CC499" w:rsidP="039CC499" w:rsidRDefault="039CC499" w14:paraId="5BCB7C7A" w14:textId="145541E6">
      <w:pPr>
        <w:pStyle w:val="Normaali"/>
        <w:bidi w:val="0"/>
        <w:spacing w:before="240" w:beforeAutospacing="off" w:after="160" w:afterAutospacing="off" w:line="360" w:lineRule="auto"/>
        <w:ind w:left="0" w:right="0"/>
        <w:jc w:val="left"/>
      </w:pPr>
      <w:r w:rsidR="41093A6F">
        <w:rPr/>
        <w:t xml:space="preserve">Harjoitustyö valmistettiin lähes täysin </w:t>
      </w:r>
      <w:proofErr w:type="spellStart"/>
      <w:r w:rsidR="41093A6F">
        <w:rPr/>
        <w:t>localhostille</w:t>
      </w:r>
      <w:proofErr w:type="spellEnd"/>
      <w:r w:rsidR="41093A6F">
        <w:rPr/>
        <w:t xml:space="preserve"> XAMPP-ympäristön avulla. </w:t>
      </w:r>
      <w:proofErr w:type="spellStart"/>
      <w:r w:rsidR="41093A6F">
        <w:rPr/>
        <w:t>XAMPP:n</w:t>
      </w:r>
      <w:proofErr w:type="spellEnd"/>
      <w:r w:rsidR="41093A6F">
        <w:rPr/>
        <w:t xml:space="preserve"> kautta käytettävään versioon saatiin toimimaan vaatimusmäärittelyssä asetetut vaatimukset täysin, vaikka muutama asia tehtiinkin hieman eri näköiseksi tai eri tavalla kuin vaatimusmäärittelyssä oltiin suunniteltu. </w:t>
      </w:r>
      <w:proofErr w:type="spellStart"/>
      <w:r w:rsidR="41093A6F">
        <w:rPr/>
        <w:t>Localhostissa</w:t>
      </w:r>
      <w:proofErr w:type="spellEnd"/>
      <w:r w:rsidR="41093A6F">
        <w:rPr/>
        <w:t xml:space="preserve"> koulun verkossa Labranetissä palautelomaketta ei pystynyt saamaan toimimaan halutulla tavalla, mutta lomakkeen tiedot pystyttiin tallentamaan tekstitiedostoon sähköpostin lähettämisen sijaan. </w:t>
      </w:r>
      <w:proofErr w:type="spellStart"/>
      <w:r w:rsidR="41093A6F">
        <w:rPr/>
        <w:t>Platz</w:t>
      </w:r>
      <w:proofErr w:type="spellEnd"/>
      <w:r w:rsidR="41093A6F">
        <w:rPr/>
        <w:t xml:space="preserve"> näyttää hyvin paljon tekemiemme </w:t>
      </w:r>
      <w:proofErr w:type="spellStart"/>
      <w:r w:rsidR="41093A6F">
        <w:rPr/>
        <w:t>mockupien</w:t>
      </w:r>
      <w:proofErr w:type="spellEnd"/>
      <w:r w:rsidR="41093A6F">
        <w:rPr/>
        <w:t xml:space="preserve"> näköiseltä ja olemme saaneet tehtyä siitä hyvin haluamamme näköisen.</w:t>
      </w:r>
    </w:p>
    <w:p w:rsidR="039CC499" w:rsidP="039CC499" w:rsidRDefault="039CC499" w14:noSpellErr="1" w14:paraId="0D012631" w14:textId="605D16CF">
      <w:pPr>
        <w:pStyle w:val="Normaali"/>
      </w:pPr>
    </w:p>
    <w:p w:rsidR="006F34E7" w:rsidP="006F34E7" w:rsidRDefault="17E5A77C" w14:paraId="65EA3E56" w14:textId="013D61E2">
      <w:pPr>
        <w:pStyle w:val="Otsikko1"/>
        <w:rPr/>
      </w:pPr>
      <w:bookmarkStart w:name="_Toc512254098" w:id="6"/>
      <w:r w:rsidR="039CC499">
        <w:rPr/>
        <w:t>Haasteet</w:t>
      </w:r>
      <w:bookmarkEnd w:id="6"/>
    </w:p>
    <w:p w:rsidR="039CC499" w:rsidP="039CC499" w:rsidRDefault="039CC499" w14:paraId="62B597B8" w14:textId="091DE4FB">
      <w:pPr>
        <w:pStyle w:val="Normaali"/>
        <w:rPr>
          <w:b w:val="0"/>
          <w:bCs w:val="0"/>
        </w:rPr>
      </w:pPr>
      <w:proofErr w:type="spellStart"/>
      <w:r w:rsidRPr="41093A6F" w:rsidR="41093A6F">
        <w:rPr>
          <w:b w:val="1"/>
          <w:bCs w:val="1"/>
        </w:rPr>
        <w:t>Laravel</w:t>
      </w:r>
      <w:proofErr w:type="spellEnd"/>
      <w:r w:rsidR="41093A6F">
        <w:rPr>
          <w:b w:val="0"/>
          <w:bCs w:val="0"/>
        </w:rPr>
        <w:t xml:space="preserve"> aiheutti alkuun paljon haasteita, sillä olimme harjoitelleet sitä vain yhdellä luennolla yhdellä kurssilla. Esimerkiksi tietokannat ja niihin liittyvä koodaaminen on hyvin erilaista </w:t>
      </w:r>
      <w:proofErr w:type="spellStart"/>
      <w:r w:rsidR="41093A6F">
        <w:rPr>
          <w:b w:val="0"/>
          <w:bCs w:val="0"/>
        </w:rPr>
        <w:t>Laravelissa</w:t>
      </w:r>
      <w:proofErr w:type="spellEnd"/>
      <w:r w:rsidR="41093A6F">
        <w:rPr>
          <w:b w:val="0"/>
          <w:bCs w:val="0"/>
        </w:rPr>
        <w:t xml:space="preserve"> kuin PHP:ssä. </w:t>
      </w:r>
      <w:proofErr w:type="spellStart"/>
      <w:r w:rsidR="41093A6F">
        <w:rPr>
          <w:b w:val="0"/>
          <w:bCs w:val="0"/>
        </w:rPr>
        <w:t>Laravelin</w:t>
      </w:r>
      <w:proofErr w:type="spellEnd"/>
      <w:r w:rsidR="41093A6F">
        <w:rPr>
          <w:b w:val="0"/>
          <w:bCs w:val="0"/>
        </w:rPr>
        <w:t xml:space="preserve"> polut vaativat paljon opettelemista ja pelkästään siihen kului paljon aikaa. </w:t>
      </w:r>
    </w:p>
    <w:p w:rsidR="039CC499" w:rsidP="039CC499" w:rsidRDefault="039CC499" w14:paraId="100B62BE" w14:textId="7CC5643C">
      <w:pPr>
        <w:pStyle w:val="Normaali"/>
        <w:rPr>
          <w:b w:val="0"/>
          <w:bCs w:val="0"/>
        </w:rPr>
      </w:pPr>
      <w:proofErr w:type="spellStart"/>
      <w:r w:rsidRPr="039CC499" w:rsidR="039CC499">
        <w:rPr>
          <w:b w:val="1"/>
          <w:bCs w:val="1"/>
        </w:rPr>
        <w:t>Gitlab</w:t>
      </w:r>
      <w:proofErr w:type="spellEnd"/>
      <w:r w:rsidR="039CC499">
        <w:rPr>
          <w:b w:val="0"/>
          <w:bCs w:val="0"/>
        </w:rPr>
        <w:t xml:space="preserve"> toimi välillä sujuvasti ja välillä ei lainkaan. Välillä puskiessa tuli ongelmia ja </w:t>
      </w:r>
      <w:proofErr w:type="spellStart"/>
      <w:r w:rsidR="039CC499">
        <w:rPr>
          <w:b w:val="0"/>
          <w:bCs w:val="0"/>
        </w:rPr>
        <w:t>pullatessa</w:t>
      </w:r>
      <w:proofErr w:type="spellEnd"/>
      <w:r w:rsidR="039CC499">
        <w:rPr>
          <w:b w:val="0"/>
          <w:bCs w:val="0"/>
        </w:rPr>
        <w:t xml:space="preserve"> vielä useammin. Alussa </w:t>
      </w:r>
      <w:proofErr w:type="spellStart"/>
      <w:r w:rsidR="039CC499">
        <w:rPr>
          <w:b w:val="0"/>
          <w:bCs w:val="0"/>
        </w:rPr>
        <w:t>gitignoret</w:t>
      </w:r>
      <w:proofErr w:type="spellEnd"/>
      <w:r w:rsidR="039CC499">
        <w:rPr>
          <w:b w:val="0"/>
          <w:bCs w:val="0"/>
        </w:rPr>
        <w:t xml:space="preserve"> vaikeuttivat projektin </w:t>
      </w:r>
      <w:proofErr w:type="gramStart"/>
      <w:r w:rsidR="039CC499">
        <w:rPr>
          <w:b w:val="0"/>
          <w:bCs w:val="0"/>
        </w:rPr>
        <w:t>tekemistä</w:t>
      </w:r>
      <w:proofErr w:type="gramEnd"/>
      <w:r w:rsidR="039CC499">
        <w:rPr>
          <w:b w:val="0"/>
          <w:bCs w:val="0"/>
        </w:rPr>
        <w:t xml:space="preserve"> kun projekti toimi vain yhdellä koneista ja piti keksiä mikä tiedosto puuttui muilta. </w:t>
      </w:r>
      <w:r w:rsidR="039CC499">
        <w:rPr>
          <w:b w:val="0"/>
          <w:bCs w:val="0"/>
        </w:rPr>
        <w:t xml:space="preserve"> </w:t>
      </w:r>
    </w:p>
    <w:p w:rsidR="41093A6F" w:rsidP="41093A6F" w:rsidRDefault="41093A6F" w14:paraId="1E1E7689" w14:textId="1C14C4B3">
      <w:pPr>
        <w:pStyle w:val="Normaali"/>
        <w:rPr>
          <w:b w:val="0"/>
          <w:bCs w:val="0"/>
        </w:rPr>
      </w:pPr>
      <w:r w:rsidRPr="41093A6F" w:rsidR="41093A6F">
        <w:rPr>
          <w:b w:val="1"/>
          <w:bCs w:val="1"/>
        </w:rPr>
        <w:t>Projektin lisääminen verkkopalvelimelle</w:t>
      </w:r>
      <w:r w:rsidR="41093A6F">
        <w:rPr>
          <w:b w:val="0"/>
          <w:bCs w:val="0"/>
        </w:rPr>
        <w:t xml:space="preserve"> toi muutaman ongelman mukana. Alkuun oli haastava saada mikään toimimaan, sitten tietokannat ja lopulta suurimmaksi ongelmaksi selkeni kuvat joita ei saanut näkymään ollenkaan. Web-palvelimelle ei päässyt </w:t>
      </w:r>
      <w:proofErr w:type="spellStart"/>
      <w:r w:rsidR="41093A6F">
        <w:rPr>
          <w:b w:val="0"/>
          <w:bCs w:val="0"/>
        </w:rPr>
        <w:t>Puttyn</w:t>
      </w:r>
      <w:proofErr w:type="spellEnd"/>
      <w:r w:rsidR="41093A6F">
        <w:rPr>
          <w:b w:val="0"/>
          <w:bCs w:val="0"/>
        </w:rPr>
        <w:t xml:space="preserve"> kautta syöttämään tarvittavaa koodia saadakseen kuvien </w:t>
      </w:r>
      <w:proofErr w:type="spellStart"/>
      <w:r w:rsidR="41093A6F">
        <w:rPr>
          <w:b w:val="0"/>
          <w:bCs w:val="0"/>
        </w:rPr>
        <w:t>pathia</w:t>
      </w:r>
      <w:proofErr w:type="spellEnd"/>
      <w:r w:rsidR="41093A6F">
        <w:rPr>
          <w:b w:val="0"/>
          <w:bCs w:val="0"/>
        </w:rPr>
        <w:t xml:space="preserve"> oikeaksi, ja kuvat saatiin toimimaan siellä vasta pitkän taistelun jälkeen. </w:t>
      </w:r>
    </w:p>
    <w:p w:rsidR="41093A6F" w:rsidP="41093A6F" w:rsidRDefault="41093A6F" w14:paraId="783DDD31" w14:textId="208F6D89">
      <w:pPr>
        <w:pStyle w:val="Luettelokappale"/>
        <w:numPr>
          <w:ilvl w:val="0"/>
          <w:numId w:val="17"/>
        </w:numPr>
        <w:rPr>
          <w:sz w:val="24"/>
          <w:szCs w:val="24"/>
        </w:rPr>
      </w:pPr>
      <w:r w:rsidR="41093A6F">
        <w:rPr>
          <w:b w:val="0"/>
          <w:bCs w:val="0"/>
        </w:rPr>
        <w:t xml:space="preserve">Windows </w:t>
      </w:r>
      <w:proofErr w:type="spellStart"/>
      <w:r w:rsidR="41093A6F">
        <w:rPr>
          <w:b w:val="0"/>
          <w:bCs w:val="0"/>
        </w:rPr>
        <w:t>xampp</w:t>
      </w:r>
      <w:proofErr w:type="spellEnd"/>
      <w:r w:rsidR="41093A6F">
        <w:rPr>
          <w:b w:val="0"/>
          <w:bCs w:val="0"/>
        </w:rPr>
        <w:t xml:space="preserve"> ympäristössä ei ollut tiedostopäätteen </w:t>
      </w:r>
      <w:proofErr w:type="spellStart"/>
      <w:r w:rsidR="41093A6F">
        <w:rPr>
          <w:b w:val="0"/>
          <w:bCs w:val="0"/>
        </w:rPr>
        <w:t>k</w:t>
      </w:r>
      <w:r w:rsidR="41093A6F">
        <w:rPr>
          <w:b w:val="0"/>
          <w:bCs w:val="0"/>
        </w:rPr>
        <w:t>apitalisaatiolla</w:t>
      </w:r>
      <w:proofErr w:type="spellEnd"/>
      <w:r w:rsidR="41093A6F">
        <w:rPr>
          <w:b w:val="0"/>
          <w:bCs w:val="0"/>
        </w:rPr>
        <w:t xml:space="preserve"> väliä </w:t>
      </w:r>
    </w:p>
    <w:p w:rsidR="00C86AD7" w:rsidP="00C86AD7" w:rsidRDefault="00C86AD7" w14:paraId="180A0C8F" w14:textId="20832A78">
      <w:pPr>
        <w:pStyle w:val="Otsikko1"/>
        <w:rPr/>
      </w:pPr>
      <w:bookmarkStart w:name="_Toc512254099" w:id="7"/>
      <w:r w:rsidR="039CC499">
        <w:rPr/>
        <w:t>Kehitysideat</w:t>
      </w:r>
      <w:bookmarkEnd w:id="7"/>
    </w:p>
    <w:p w:rsidR="00C86AD7" w:rsidP="41093A6F" w:rsidRDefault="00C86AD7" w14:paraId="6B718DCE" w14:textId="0CB9681F">
      <w:pPr>
        <w:pStyle w:val="Normaali"/>
        <w:ind w:left="0"/>
        <w:jc w:val="left"/>
        <w:rPr>
          <w:sz w:val="24"/>
          <w:szCs w:val="24"/>
        </w:rPr>
      </w:pPr>
      <w:proofErr w:type="spellStart"/>
      <w:r w:rsidR="41093A6F">
        <w:rPr/>
        <w:t>Admin</w:t>
      </w:r>
      <w:proofErr w:type="spellEnd"/>
      <w:r w:rsidR="41093A6F">
        <w:rPr/>
        <w:t xml:space="preserve"> käyttäjä (hallinnoida käyttäjiä)</w:t>
      </w:r>
    </w:p>
    <w:p w:rsidRPr="00C86AD7" w:rsidR="00C86AD7" w:rsidP="41093A6F" w:rsidRDefault="00C86AD7" w14:paraId="5874C16E" w14:textId="292433D8" w14:noSpellErr="1">
      <w:pPr>
        <w:pStyle w:val="Normaali"/>
        <w:ind w:left="0"/>
        <w:jc w:val="left"/>
        <w:rPr>
          <w:sz w:val="24"/>
          <w:szCs w:val="24"/>
        </w:rPr>
      </w:pPr>
      <w:r w:rsidR="41093A6F">
        <w:rPr/>
        <w:t>Ilmoitukset menisivät tarkistuksen läpi ennen julkaisuja</w:t>
      </w:r>
    </w:p>
    <w:p w:rsidRPr="006F34E7" w:rsidR="006F34E7" w:rsidP="006F34E7" w:rsidRDefault="17E5A77C" w14:paraId="792211CA" w14:textId="77777777">
      <w:pPr>
        <w:pStyle w:val="Otsikko1"/>
        <w:rPr/>
      </w:pPr>
      <w:bookmarkStart w:name="_Toc512254100" w:id="8"/>
      <w:r w:rsidR="039CC499">
        <w:rPr/>
        <w:t>Yhteenveto</w:t>
      </w:r>
      <w:bookmarkEnd w:id="8"/>
    </w:p>
    <w:p w:rsidR="039CC499" w:rsidP="039CC499" w:rsidRDefault="039CC499" w14:paraId="138E70A5" w14:textId="23DA1E98">
      <w:pPr>
        <w:pStyle w:val="Normaali"/>
      </w:pPr>
      <w:r w:rsidR="41093A6F">
        <w:rPr/>
        <w:t xml:space="preserve">Projekti sujui pääosin suunnitellusti. Eteneminen jäi usein hetkeksi jumiin suurempien ongelmien tapahtuessa sekä </w:t>
      </w:r>
      <w:proofErr w:type="spellStart"/>
      <w:r w:rsidR="41093A6F">
        <w:rPr/>
        <w:t>Gitlabin</w:t>
      </w:r>
      <w:proofErr w:type="spellEnd"/>
      <w:r w:rsidR="41093A6F">
        <w:rPr/>
        <w:t xml:space="preserve"> kanssa temppuillessa, mutta onneksi ongelmat jäivät vain hidasteiksi ja niistä </w:t>
      </w:r>
      <w:r w:rsidR="41093A6F">
        <w:rPr/>
        <w:t>päästiin kaikista eroon.</w:t>
      </w:r>
      <w:r w:rsidR="41093A6F">
        <w:rPr/>
        <w:t xml:space="preserve"> Ulkomuodosta tuli halutunlainen ja toiminnoistakin ehdittiin saada suuri osa valmiiksi. Palvelu toimii nopeasti ja sulavasti ja vaikka </w:t>
      </w:r>
      <w:proofErr w:type="spellStart"/>
      <w:r w:rsidR="41093A6F">
        <w:rPr/>
        <w:t>Laravelin</w:t>
      </w:r>
      <w:proofErr w:type="spellEnd"/>
      <w:r w:rsidR="41093A6F">
        <w:rPr/>
        <w:t xml:space="preserve"> kanssa tulikin paljon taisteltua, sillä sai tehtyä hyvän ja sulavasti toimivan projektin.</w:t>
      </w:r>
    </w:p>
    <w:p w:rsidR="039CC499" w:rsidP="41093A6F" w:rsidRDefault="039CC499" w14:paraId="50E8798D" w14:noSpellErr="1" w14:textId="498E13C9">
      <w:pPr>
        <w:pStyle w:val="Otsikko1"/>
        <w:rPr/>
      </w:pPr>
      <w:r w:rsidR="41093A6F">
        <w:rPr/>
        <w:t xml:space="preserve">Itsearvio </w:t>
      </w:r>
    </w:p>
    <w:p w:rsidRPr="006F34E7" w:rsidR="003B76DE" w:rsidP="003B76DE" w:rsidRDefault="003B76DE" w14:paraId="61CDCEAD" w14:textId="77777777"/>
    <w:sectPr w:rsidRPr="006F34E7" w:rsidR="003B76DE" w:rsidSect="00431CAB">
      <w:headerReference w:type="default" r:id="rId9"/>
      <w:footerReference w:type="default" r:id="rId10"/>
      <w:pgSz w:w="11906" w:h="16838" w:orient="portrait"/>
      <w:pgMar w:top="1134" w:right="1134" w:bottom="1134" w:left="243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36A83" w:rsidP="00785112" w:rsidRDefault="00036A83" w14:paraId="55EB5D64" w14:textId="77777777">
      <w:pPr>
        <w:spacing w:before="0" w:after="0" w:line="240" w:lineRule="auto"/>
      </w:pPr>
      <w:r>
        <w:separator/>
      </w:r>
    </w:p>
  </w:endnote>
  <w:endnote w:type="continuationSeparator" w:id="0">
    <w:p w:rsidR="00036A83" w:rsidP="00785112" w:rsidRDefault="00036A83" w14:paraId="34C78B02" w14:textId="7777777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53C1B" w:rsidRDefault="00953C1B" w14:paraId="5043CB0F" w14:textId="77777777">
    <w:pPr>
      <w:pStyle w:val="Alatunnist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36A83" w:rsidP="00785112" w:rsidRDefault="00036A83" w14:paraId="7F3B3E09" w14:textId="77777777">
      <w:pPr>
        <w:spacing w:before="0" w:after="0" w:line="240" w:lineRule="auto"/>
      </w:pPr>
      <w:r>
        <w:separator/>
      </w:r>
    </w:p>
  </w:footnote>
  <w:footnote w:type="continuationSeparator" w:id="0">
    <w:p w:rsidR="00036A83" w:rsidP="00785112" w:rsidRDefault="00036A83" w14:paraId="746A9B90" w14:textId="7777777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62559949"/>
      <w:docPartObj>
        <w:docPartGallery w:val="Page Numbers (Top of Page)"/>
        <w:docPartUnique/>
      </w:docPartObj>
    </w:sdtPr>
    <w:sdtEndPr>
      <w:rPr>
        <w:noProof/>
      </w:rPr>
    </w:sdtEndPr>
    <w:sdtContent>
      <w:p w:rsidR="00431CAB" w:rsidP="00431CAB" w:rsidRDefault="00431CAB" w14:paraId="2903CBC8" w14:textId="73507131">
        <w:pPr>
          <w:pStyle w:val="Yltunniste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15851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953C1B" w:rsidRDefault="00953C1B" w14:paraId="07459315" w14:textId="77777777">
    <w:pPr>
      <w:pStyle w:val="Yltunnis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FFFFFF7C"/>
    <w:multiLevelType w:val="singleLevel"/>
    <w:tmpl w:val="939C5C2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0F0D55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FEEC0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01453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0A80E2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4E0448C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DFEC0CC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099C1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0C9C30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7FAB1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0" w15:restartNumberingAfterBreak="0">
    <w:nsid w:val="217C525A"/>
    <w:multiLevelType w:val="multilevel"/>
    <w:tmpl w:val="3CCE0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1" w15:restartNumberingAfterBreak="0">
    <w:nsid w:val="380A1AD1"/>
    <w:multiLevelType w:val="hybridMultilevel"/>
    <w:tmpl w:val="1610CA3A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292BAF"/>
    <w:multiLevelType w:val="hybridMultilevel"/>
    <w:tmpl w:val="30C8B3D2"/>
    <w:lvl w:ilvl="0" w:tplc="F4609FC0">
      <w:start w:val="1"/>
      <w:numFmt w:val="decimal"/>
      <w:lvlText w:val="%1."/>
      <w:lvlJc w:val="left"/>
      <w:pPr>
        <w:ind w:left="720" w:hanging="360"/>
      </w:pPr>
    </w:lvl>
    <w:lvl w:ilvl="1" w:tplc="052CBD98">
      <w:start w:val="1"/>
      <w:numFmt w:val="lowerLetter"/>
      <w:lvlText w:val="%2."/>
      <w:lvlJc w:val="left"/>
      <w:pPr>
        <w:ind w:left="1440" w:hanging="360"/>
      </w:pPr>
    </w:lvl>
    <w:lvl w:ilvl="2" w:tplc="05A83A62">
      <w:start w:val="1"/>
      <w:numFmt w:val="lowerRoman"/>
      <w:lvlText w:val="%3."/>
      <w:lvlJc w:val="right"/>
      <w:pPr>
        <w:ind w:left="2160" w:hanging="180"/>
      </w:pPr>
    </w:lvl>
    <w:lvl w:ilvl="3" w:tplc="43BE5AF8">
      <w:start w:val="1"/>
      <w:numFmt w:val="decimal"/>
      <w:lvlText w:val="%4."/>
      <w:lvlJc w:val="left"/>
      <w:pPr>
        <w:ind w:left="2880" w:hanging="360"/>
      </w:pPr>
    </w:lvl>
    <w:lvl w:ilvl="4" w:tplc="766EFD4A">
      <w:start w:val="1"/>
      <w:numFmt w:val="lowerLetter"/>
      <w:lvlText w:val="%5."/>
      <w:lvlJc w:val="left"/>
      <w:pPr>
        <w:ind w:left="3600" w:hanging="360"/>
      </w:pPr>
    </w:lvl>
    <w:lvl w:ilvl="5" w:tplc="8D1E1EE2">
      <w:start w:val="1"/>
      <w:numFmt w:val="lowerRoman"/>
      <w:lvlText w:val="%6."/>
      <w:lvlJc w:val="right"/>
      <w:pPr>
        <w:ind w:left="4320" w:hanging="180"/>
      </w:pPr>
    </w:lvl>
    <w:lvl w:ilvl="6" w:tplc="32CC1B68">
      <w:start w:val="1"/>
      <w:numFmt w:val="decimal"/>
      <w:lvlText w:val="%7."/>
      <w:lvlJc w:val="left"/>
      <w:pPr>
        <w:ind w:left="5040" w:hanging="360"/>
      </w:pPr>
    </w:lvl>
    <w:lvl w:ilvl="7" w:tplc="E3D62274">
      <w:start w:val="1"/>
      <w:numFmt w:val="lowerLetter"/>
      <w:lvlText w:val="%8."/>
      <w:lvlJc w:val="left"/>
      <w:pPr>
        <w:ind w:left="5760" w:hanging="360"/>
      </w:pPr>
    </w:lvl>
    <w:lvl w:ilvl="8" w:tplc="FDF65566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02379B"/>
    <w:multiLevelType w:val="multilevel"/>
    <w:tmpl w:val="E53CBA1C"/>
    <w:lvl w:ilvl="0">
      <w:start w:val="1"/>
      <w:numFmt w:val="decimal"/>
      <w:pStyle w:val="Otsikko1"/>
      <w:lvlText w:val="%1"/>
      <w:lvlJc w:val="left"/>
      <w:pPr>
        <w:ind w:left="432" w:hanging="432"/>
      </w:pPr>
    </w:lvl>
    <w:lvl w:ilvl="1">
      <w:start w:val="1"/>
      <w:numFmt w:val="decimal"/>
      <w:pStyle w:val="Otsikko2"/>
      <w:lvlText w:val="%1.%2"/>
      <w:lvlJc w:val="left"/>
      <w:pPr>
        <w:ind w:left="576" w:hanging="576"/>
      </w:pPr>
    </w:lvl>
    <w:lvl w:ilvl="2">
      <w:start w:val="1"/>
      <w:numFmt w:val="decimal"/>
      <w:pStyle w:val="Otsikko3"/>
      <w:lvlText w:val="%1.%2.%3"/>
      <w:lvlJc w:val="left"/>
      <w:pPr>
        <w:ind w:left="720" w:hanging="720"/>
      </w:pPr>
    </w:lvl>
    <w:lvl w:ilvl="3">
      <w:start w:val="1"/>
      <w:numFmt w:val="decimal"/>
      <w:pStyle w:val="Otsikko4"/>
      <w:lvlText w:val="%1.%2.%3.%4"/>
      <w:lvlJc w:val="left"/>
      <w:pPr>
        <w:ind w:left="864" w:hanging="864"/>
      </w:pPr>
    </w:lvl>
    <w:lvl w:ilvl="4">
      <w:start w:val="1"/>
      <w:numFmt w:val="decimal"/>
      <w:pStyle w:val="Otsikko5"/>
      <w:lvlText w:val="%1.%2.%3.%4.%5"/>
      <w:lvlJc w:val="left"/>
      <w:pPr>
        <w:ind w:left="1008" w:hanging="1008"/>
      </w:pPr>
    </w:lvl>
    <w:lvl w:ilvl="5">
      <w:start w:val="1"/>
      <w:numFmt w:val="decimal"/>
      <w:pStyle w:val="Otsikko6"/>
      <w:lvlText w:val="%1.%2.%3.%4.%5.%6"/>
      <w:lvlJc w:val="left"/>
      <w:pPr>
        <w:ind w:left="1152" w:hanging="1152"/>
      </w:pPr>
    </w:lvl>
    <w:lvl w:ilvl="6">
      <w:start w:val="1"/>
      <w:numFmt w:val="decimal"/>
      <w:pStyle w:val="Otsikk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Otsikk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Otsikko9"/>
      <w:lvlText w:val="%1.%2.%3.%4.%5.%6.%7.%8.%9"/>
      <w:lvlJc w:val="left"/>
      <w:pPr>
        <w:ind w:left="1584" w:hanging="1584"/>
      </w:pPr>
    </w:lvl>
  </w:abstractNum>
  <w:num w:numId="17">
    <w:abstractNumId w:val="16"/>
  </w:num>
  <w:num w:numId="16">
    <w:abstractNumId w:val="15"/>
  </w:num>
  <w:num w:numId="15">
    <w:abstractNumId w:val="14"/>
  </w:num>
  <w:num w:numId="1">
    <w:abstractNumId w:val="12"/>
  </w:num>
  <w:num w:numId="2">
    <w:abstractNumId w:val="9"/>
  </w:num>
  <w:num w:numId="3">
    <w:abstractNumId w:val="7"/>
  </w:num>
  <w:num w:numId="4">
    <w:abstractNumId w:val="11"/>
  </w:num>
  <w:num w:numId="5">
    <w:abstractNumId w:val="13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trackRevisions w:val="false"/>
  <w:zoom w:percent="100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76DE"/>
    <w:rsid w:val="00036A83"/>
    <w:rsid w:val="00072291"/>
    <w:rsid w:val="00136FC6"/>
    <w:rsid w:val="00144615"/>
    <w:rsid w:val="00146AC8"/>
    <w:rsid w:val="001C14F6"/>
    <w:rsid w:val="001F1DCB"/>
    <w:rsid w:val="002D0B15"/>
    <w:rsid w:val="003A1858"/>
    <w:rsid w:val="003B76DE"/>
    <w:rsid w:val="003B7782"/>
    <w:rsid w:val="004203D0"/>
    <w:rsid w:val="00430B95"/>
    <w:rsid w:val="00431CAB"/>
    <w:rsid w:val="00466CBC"/>
    <w:rsid w:val="004A1ED9"/>
    <w:rsid w:val="00513005"/>
    <w:rsid w:val="00543D78"/>
    <w:rsid w:val="00550263"/>
    <w:rsid w:val="005F21F6"/>
    <w:rsid w:val="006063A9"/>
    <w:rsid w:val="006332E6"/>
    <w:rsid w:val="00634E13"/>
    <w:rsid w:val="006466DC"/>
    <w:rsid w:val="006C7777"/>
    <w:rsid w:val="006F34E7"/>
    <w:rsid w:val="00721CCE"/>
    <w:rsid w:val="00724C5F"/>
    <w:rsid w:val="00785112"/>
    <w:rsid w:val="007C66A9"/>
    <w:rsid w:val="00953C1B"/>
    <w:rsid w:val="009C2D42"/>
    <w:rsid w:val="009C63A7"/>
    <w:rsid w:val="009E44A1"/>
    <w:rsid w:val="00A076E4"/>
    <w:rsid w:val="00A27ED0"/>
    <w:rsid w:val="00A512A7"/>
    <w:rsid w:val="00AF2405"/>
    <w:rsid w:val="00B05A95"/>
    <w:rsid w:val="00B628CD"/>
    <w:rsid w:val="00BD1871"/>
    <w:rsid w:val="00C17295"/>
    <w:rsid w:val="00C229E5"/>
    <w:rsid w:val="00C67F2A"/>
    <w:rsid w:val="00C86AD7"/>
    <w:rsid w:val="00D24E50"/>
    <w:rsid w:val="00E15851"/>
    <w:rsid w:val="00F306A5"/>
    <w:rsid w:val="00F45046"/>
    <w:rsid w:val="00F77EE8"/>
    <w:rsid w:val="039CC499"/>
    <w:rsid w:val="17E5A77C"/>
    <w:rsid w:val="1A84D3CB"/>
    <w:rsid w:val="2DBBD58B"/>
    <w:rsid w:val="41093A6F"/>
    <w:rsid w:val="55E9BACC"/>
    <w:rsid w:val="71196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6AF7AB"/>
  <w15:chartTrackingRefBased/>
  <w15:docId w15:val="{9CC4A804-9CA9-4E8E-B2A4-8E87A8C01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ali" w:default="1">
    <w:name w:val="Normal"/>
    <w:qFormat/>
    <w:rsid w:val="00C67F2A"/>
    <w:pPr>
      <w:spacing w:before="240" w:line="360" w:lineRule="auto"/>
    </w:pPr>
    <w:rPr>
      <w:sz w:val="24"/>
    </w:rPr>
  </w:style>
  <w:style w:type="paragraph" w:styleId="Otsikko1">
    <w:name w:val="heading 1"/>
    <w:basedOn w:val="Normaali"/>
    <w:next w:val="Normaali"/>
    <w:link w:val="Otsikko1Char"/>
    <w:uiPriority w:val="9"/>
    <w:qFormat/>
    <w:rsid w:val="00C67F2A"/>
    <w:pPr>
      <w:keepNext/>
      <w:keepLines/>
      <w:numPr>
        <w:numId w:val="5"/>
      </w:numPr>
      <w:spacing w:before="480" w:after="0"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paragraph" w:styleId="Otsikko2">
    <w:name w:val="heading 2"/>
    <w:basedOn w:val="Normaali"/>
    <w:next w:val="Normaali"/>
    <w:link w:val="Otsikko2Char"/>
    <w:uiPriority w:val="9"/>
    <w:unhideWhenUsed/>
    <w:qFormat/>
    <w:rsid w:val="00C67F2A"/>
    <w:pPr>
      <w:keepNext/>
      <w:keepLines/>
      <w:numPr>
        <w:ilvl w:val="1"/>
        <w:numId w:val="5"/>
      </w:numPr>
      <w:spacing w:before="400"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paragraph" w:styleId="Otsikko3">
    <w:name w:val="heading 3"/>
    <w:basedOn w:val="Normaali"/>
    <w:next w:val="Normaali"/>
    <w:link w:val="Otsikko3Char"/>
    <w:uiPriority w:val="9"/>
    <w:unhideWhenUsed/>
    <w:qFormat/>
    <w:rsid w:val="00C67F2A"/>
    <w:pPr>
      <w:keepNext/>
      <w:keepLines/>
      <w:numPr>
        <w:ilvl w:val="2"/>
        <w:numId w:val="5"/>
      </w:numPr>
      <w:spacing w:before="400" w:after="0"/>
      <w:outlineLvl w:val="2"/>
    </w:pPr>
    <w:rPr>
      <w:rFonts w:eastAsiaTheme="majorEastAsia" w:cstheme="majorBidi"/>
      <w:color w:val="000000" w:themeColor="text1"/>
      <w:sz w:val="28"/>
      <w:szCs w:val="24"/>
    </w:rPr>
  </w:style>
  <w:style w:type="paragraph" w:styleId="Otsikko4">
    <w:name w:val="heading 4"/>
    <w:basedOn w:val="Normaali"/>
    <w:next w:val="Normaali"/>
    <w:link w:val="Otsikko4Char"/>
    <w:uiPriority w:val="9"/>
    <w:semiHidden/>
    <w:unhideWhenUsed/>
    <w:qFormat/>
    <w:rsid w:val="00BD1871"/>
    <w:pPr>
      <w:keepNext/>
      <w:keepLines/>
      <w:numPr>
        <w:ilvl w:val="3"/>
        <w:numId w:val="5"/>
      </w:numPr>
      <w:spacing w:before="40" w:after="0"/>
      <w:outlineLvl w:val="3"/>
    </w:pPr>
    <w:rPr>
      <w:rFonts w:asciiTheme="majorHAnsi" w:hAnsiTheme="majorHAnsi" w:eastAsiaTheme="majorEastAsia" w:cstheme="majorBidi"/>
      <w:i/>
      <w:iCs/>
      <w:color w:val="2E74B5" w:themeColor="accent1" w:themeShade="BF"/>
    </w:rPr>
  </w:style>
  <w:style w:type="paragraph" w:styleId="Otsikko5">
    <w:name w:val="heading 5"/>
    <w:basedOn w:val="Normaali"/>
    <w:next w:val="Normaali"/>
    <w:link w:val="Otsikko5Char"/>
    <w:uiPriority w:val="9"/>
    <w:semiHidden/>
    <w:unhideWhenUsed/>
    <w:qFormat/>
    <w:rsid w:val="00BD1871"/>
    <w:pPr>
      <w:keepNext/>
      <w:keepLines/>
      <w:numPr>
        <w:ilvl w:val="4"/>
        <w:numId w:val="5"/>
      </w:numPr>
      <w:spacing w:before="40" w:after="0"/>
      <w:outlineLvl w:val="4"/>
    </w:pPr>
    <w:rPr>
      <w:rFonts w:asciiTheme="majorHAnsi" w:hAnsiTheme="majorHAnsi" w:eastAsiaTheme="majorEastAsia" w:cstheme="majorBidi"/>
      <w:color w:val="2E74B5" w:themeColor="accent1" w:themeShade="BF"/>
    </w:rPr>
  </w:style>
  <w:style w:type="paragraph" w:styleId="Otsikko6">
    <w:name w:val="heading 6"/>
    <w:basedOn w:val="Normaali"/>
    <w:next w:val="Normaali"/>
    <w:link w:val="Otsikko6Char"/>
    <w:uiPriority w:val="9"/>
    <w:semiHidden/>
    <w:unhideWhenUsed/>
    <w:qFormat/>
    <w:rsid w:val="00BD1871"/>
    <w:pPr>
      <w:keepNext/>
      <w:keepLines/>
      <w:numPr>
        <w:ilvl w:val="5"/>
        <w:numId w:val="5"/>
      </w:numPr>
      <w:spacing w:before="40" w:after="0"/>
      <w:outlineLvl w:val="5"/>
    </w:pPr>
    <w:rPr>
      <w:rFonts w:asciiTheme="majorHAnsi" w:hAnsiTheme="majorHAnsi" w:eastAsiaTheme="majorEastAsia" w:cstheme="majorBidi"/>
      <w:color w:val="1F4D78" w:themeColor="accent1" w:themeShade="7F"/>
    </w:rPr>
  </w:style>
  <w:style w:type="paragraph" w:styleId="Otsikko7">
    <w:name w:val="heading 7"/>
    <w:basedOn w:val="Normaali"/>
    <w:next w:val="Normaali"/>
    <w:link w:val="Otsikko7Char"/>
    <w:uiPriority w:val="9"/>
    <w:semiHidden/>
    <w:unhideWhenUsed/>
    <w:qFormat/>
    <w:rsid w:val="00BD1871"/>
    <w:pPr>
      <w:keepNext/>
      <w:keepLines/>
      <w:numPr>
        <w:ilvl w:val="6"/>
        <w:numId w:val="5"/>
      </w:numPr>
      <w:spacing w:before="40" w:after="0"/>
      <w:outlineLvl w:val="6"/>
    </w:pPr>
    <w:rPr>
      <w:rFonts w:asciiTheme="majorHAnsi" w:hAnsiTheme="majorHAnsi" w:eastAsiaTheme="majorEastAsia" w:cstheme="majorBidi"/>
      <w:i/>
      <w:iCs/>
      <w:color w:val="1F4D78" w:themeColor="accent1" w:themeShade="7F"/>
    </w:rPr>
  </w:style>
  <w:style w:type="paragraph" w:styleId="Otsikko8">
    <w:name w:val="heading 8"/>
    <w:basedOn w:val="Normaali"/>
    <w:next w:val="Normaali"/>
    <w:link w:val="Otsikko8Char"/>
    <w:uiPriority w:val="9"/>
    <w:semiHidden/>
    <w:unhideWhenUsed/>
    <w:qFormat/>
    <w:rsid w:val="00BD1871"/>
    <w:pPr>
      <w:keepNext/>
      <w:keepLines/>
      <w:numPr>
        <w:ilvl w:val="7"/>
        <w:numId w:val="5"/>
      </w:numPr>
      <w:spacing w:before="40" w:after="0"/>
      <w:outlineLvl w:val="7"/>
    </w:pPr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paragraph" w:styleId="Otsikko9">
    <w:name w:val="heading 9"/>
    <w:basedOn w:val="Normaali"/>
    <w:next w:val="Normaali"/>
    <w:link w:val="Otsikko9Char"/>
    <w:uiPriority w:val="9"/>
    <w:semiHidden/>
    <w:unhideWhenUsed/>
    <w:qFormat/>
    <w:rsid w:val="00BD1871"/>
    <w:pPr>
      <w:keepNext/>
      <w:keepLines/>
      <w:numPr>
        <w:ilvl w:val="8"/>
        <w:numId w:val="5"/>
      </w:numPr>
      <w:spacing w:before="40" w:after="0"/>
      <w:outlineLvl w:val="8"/>
    </w:pPr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Kappaleenoletusfontti" w:default="1">
    <w:name w:val="Default Paragraph Font"/>
    <w:uiPriority w:val="1"/>
    <w:semiHidden/>
    <w:unhideWhenUsed/>
  </w:style>
  <w:style w:type="table" w:styleId="Normaalitaulukko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Eiluetteloa" w:default="1">
    <w:name w:val="No List"/>
    <w:uiPriority w:val="99"/>
    <w:semiHidden/>
    <w:unhideWhenUsed/>
  </w:style>
  <w:style w:type="character" w:styleId="Otsikko1Char" w:customStyle="1">
    <w:name w:val="Otsikko 1 Char"/>
    <w:basedOn w:val="Kappaleenoletusfontti"/>
    <w:link w:val="Otsikko1"/>
    <w:uiPriority w:val="9"/>
    <w:rsid w:val="00C67F2A"/>
    <w:rPr>
      <w:rFonts w:eastAsiaTheme="majorEastAsia" w:cstheme="majorBidi"/>
      <w:b/>
      <w:color w:val="000000" w:themeColor="text1"/>
      <w:sz w:val="36"/>
      <w:szCs w:val="32"/>
    </w:rPr>
  </w:style>
  <w:style w:type="character" w:styleId="Otsikko2Char" w:customStyle="1">
    <w:name w:val="Otsikko 2 Char"/>
    <w:basedOn w:val="Kappaleenoletusfontti"/>
    <w:link w:val="Otsikko2"/>
    <w:uiPriority w:val="9"/>
    <w:rsid w:val="00C67F2A"/>
    <w:rPr>
      <w:rFonts w:eastAsiaTheme="majorEastAsia" w:cstheme="majorBidi"/>
      <w:color w:val="000000" w:themeColor="text1"/>
      <w:sz w:val="32"/>
      <w:szCs w:val="26"/>
    </w:rPr>
  </w:style>
  <w:style w:type="paragraph" w:styleId="Eivli">
    <w:name w:val="No Spacing"/>
    <w:uiPriority w:val="1"/>
    <w:qFormat/>
    <w:rsid w:val="00C67F2A"/>
    <w:pPr>
      <w:spacing w:after="0" w:line="240" w:lineRule="auto"/>
    </w:pPr>
  </w:style>
  <w:style w:type="character" w:styleId="Otsikko3Char" w:customStyle="1">
    <w:name w:val="Otsikko 3 Char"/>
    <w:basedOn w:val="Kappaleenoletusfontti"/>
    <w:link w:val="Otsikko3"/>
    <w:uiPriority w:val="9"/>
    <w:rsid w:val="00C67F2A"/>
    <w:rPr>
      <w:rFonts w:eastAsiaTheme="majorEastAsia" w:cstheme="majorBidi"/>
      <w:color w:val="000000" w:themeColor="text1"/>
      <w:sz w:val="28"/>
      <w:szCs w:val="24"/>
    </w:rPr>
  </w:style>
  <w:style w:type="paragraph" w:styleId="Kuvaotsikko">
    <w:name w:val="caption"/>
    <w:basedOn w:val="Normaali"/>
    <w:next w:val="Normaali"/>
    <w:uiPriority w:val="35"/>
    <w:unhideWhenUsed/>
    <w:qFormat/>
    <w:rsid w:val="00C67F2A"/>
    <w:pPr>
      <w:spacing w:before="0" w:after="200" w:line="240" w:lineRule="auto"/>
    </w:pPr>
    <w:rPr>
      <w:iCs/>
      <w:color w:val="000000" w:themeColor="text1"/>
      <w:szCs w:val="18"/>
    </w:rPr>
  </w:style>
  <w:style w:type="paragraph" w:styleId="Sisluet1">
    <w:name w:val="toc 1"/>
    <w:basedOn w:val="Normaali"/>
    <w:next w:val="Normaali"/>
    <w:autoRedefine/>
    <w:uiPriority w:val="39"/>
    <w:unhideWhenUsed/>
    <w:rsid w:val="00C67F2A"/>
    <w:pPr>
      <w:spacing w:before="0" w:after="100"/>
    </w:pPr>
    <w:rPr>
      <w:b/>
    </w:rPr>
  </w:style>
  <w:style w:type="paragraph" w:styleId="Sisluet2">
    <w:name w:val="toc 2"/>
    <w:basedOn w:val="Normaali"/>
    <w:next w:val="Normaali"/>
    <w:autoRedefine/>
    <w:uiPriority w:val="39"/>
    <w:semiHidden/>
    <w:unhideWhenUsed/>
    <w:rsid w:val="00C67F2A"/>
    <w:pPr>
      <w:spacing w:before="0" w:after="100"/>
      <w:ind w:left="238"/>
    </w:pPr>
  </w:style>
  <w:style w:type="paragraph" w:styleId="Sisluet3">
    <w:name w:val="toc 3"/>
    <w:basedOn w:val="Normaali"/>
    <w:next w:val="Normaali"/>
    <w:autoRedefine/>
    <w:uiPriority w:val="39"/>
    <w:semiHidden/>
    <w:unhideWhenUsed/>
    <w:rsid w:val="00C67F2A"/>
    <w:pPr>
      <w:spacing w:before="0" w:after="100"/>
      <w:ind w:left="482"/>
    </w:pPr>
  </w:style>
  <w:style w:type="paragraph" w:styleId="Sisllysluettelonotsikko">
    <w:name w:val="TOC Heading"/>
    <w:basedOn w:val="Otsikko1"/>
    <w:next w:val="Normaali"/>
    <w:uiPriority w:val="39"/>
    <w:unhideWhenUsed/>
    <w:qFormat/>
    <w:rsid w:val="00C67F2A"/>
    <w:pPr>
      <w:numPr>
        <w:numId w:val="0"/>
      </w:numPr>
      <w:spacing w:before="240"/>
      <w:outlineLvl w:val="9"/>
    </w:pPr>
    <w:rPr>
      <w:rFonts w:asciiTheme="majorHAnsi" w:hAnsiTheme="majorHAnsi"/>
    </w:rPr>
  </w:style>
  <w:style w:type="paragraph" w:styleId="Yltunniste">
    <w:name w:val="header"/>
    <w:basedOn w:val="Normaali"/>
    <w:link w:val="YltunnisteChar"/>
    <w:uiPriority w:val="99"/>
    <w:unhideWhenUsed/>
    <w:rsid w:val="00C67F2A"/>
    <w:pPr>
      <w:tabs>
        <w:tab w:val="center" w:pos="4819"/>
        <w:tab w:val="right" w:pos="9638"/>
      </w:tabs>
      <w:spacing w:before="0" w:after="0" w:line="240" w:lineRule="auto"/>
      <w:jc w:val="right"/>
    </w:pPr>
  </w:style>
  <w:style w:type="character" w:styleId="YltunnisteChar" w:customStyle="1">
    <w:name w:val="Ylätunniste Char"/>
    <w:basedOn w:val="Kappaleenoletusfontti"/>
    <w:link w:val="Yltunniste"/>
    <w:uiPriority w:val="99"/>
    <w:rsid w:val="00C67F2A"/>
    <w:rPr>
      <w:sz w:val="24"/>
    </w:rPr>
  </w:style>
  <w:style w:type="character" w:styleId="Otsikko4Char" w:customStyle="1">
    <w:name w:val="Otsikko 4 Char"/>
    <w:basedOn w:val="Kappaleenoletusfontti"/>
    <w:link w:val="Otsikko4"/>
    <w:uiPriority w:val="9"/>
    <w:semiHidden/>
    <w:rsid w:val="00BD1871"/>
    <w:rPr>
      <w:rFonts w:asciiTheme="majorHAnsi" w:hAnsiTheme="majorHAnsi" w:eastAsiaTheme="majorEastAsia" w:cstheme="majorBidi"/>
      <w:i/>
      <w:iCs/>
      <w:color w:val="2E74B5" w:themeColor="accent1" w:themeShade="BF"/>
      <w:sz w:val="24"/>
    </w:rPr>
  </w:style>
  <w:style w:type="character" w:styleId="Otsikko5Char" w:customStyle="1">
    <w:name w:val="Otsikko 5 Char"/>
    <w:basedOn w:val="Kappaleenoletusfontti"/>
    <w:link w:val="Otsikko5"/>
    <w:uiPriority w:val="9"/>
    <w:semiHidden/>
    <w:rsid w:val="00BD1871"/>
    <w:rPr>
      <w:rFonts w:asciiTheme="majorHAnsi" w:hAnsiTheme="majorHAnsi" w:eastAsiaTheme="majorEastAsia" w:cstheme="majorBidi"/>
      <w:color w:val="2E74B5" w:themeColor="accent1" w:themeShade="BF"/>
      <w:sz w:val="24"/>
    </w:rPr>
  </w:style>
  <w:style w:type="character" w:styleId="Otsikko6Char" w:customStyle="1">
    <w:name w:val="Otsikko 6 Char"/>
    <w:basedOn w:val="Kappaleenoletusfontti"/>
    <w:link w:val="Otsikko6"/>
    <w:uiPriority w:val="9"/>
    <w:semiHidden/>
    <w:rsid w:val="00BD1871"/>
    <w:rPr>
      <w:rFonts w:asciiTheme="majorHAnsi" w:hAnsiTheme="majorHAnsi" w:eastAsiaTheme="majorEastAsia" w:cstheme="majorBidi"/>
      <w:color w:val="1F4D78" w:themeColor="accent1" w:themeShade="7F"/>
      <w:sz w:val="24"/>
    </w:rPr>
  </w:style>
  <w:style w:type="character" w:styleId="Otsikko7Char" w:customStyle="1">
    <w:name w:val="Otsikko 7 Char"/>
    <w:basedOn w:val="Kappaleenoletusfontti"/>
    <w:link w:val="Otsikko7"/>
    <w:uiPriority w:val="9"/>
    <w:semiHidden/>
    <w:rsid w:val="00BD1871"/>
    <w:rPr>
      <w:rFonts w:asciiTheme="majorHAnsi" w:hAnsiTheme="majorHAnsi" w:eastAsiaTheme="majorEastAsia" w:cstheme="majorBidi"/>
      <w:i/>
      <w:iCs/>
      <w:color w:val="1F4D78" w:themeColor="accent1" w:themeShade="7F"/>
      <w:sz w:val="24"/>
    </w:rPr>
  </w:style>
  <w:style w:type="character" w:styleId="Otsikko8Char" w:customStyle="1">
    <w:name w:val="Otsikko 8 Char"/>
    <w:basedOn w:val="Kappaleenoletusfontti"/>
    <w:link w:val="Otsikko8"/>
    <w:uiPriority w:val="9"/>
    <w:semiHidden/>
    <w:rsid w:val="00BD1871"/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character" w:styleId="Otsikko9Char" w:customStyle="1">
    <w:name w:val="Otsikko 9 Char"/>
    <w:basedOn w:val="Kappaleenoletusfontti"/>
    <w:link w:val="Otsikko9"/>
    <w:uiPriority w:val="9"/>
    <w:semiHidden/>
    <w:rsid w:val="00BD1871"/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paragraph" w:styleId="Lainaus1" w:customStyle="1">
    <w:name w:val="Lainaus1"/>
    <w:basedOn w:val="Normaali"/>
    <w:qFormat/>
    <w:rsid w:val="00430B95"/>
    <w:pPr>
      <w:spacing w:after="240" w:line="240" w:lineRule="auto"/>
      <w:ind w:left="1304"/>
    </w:pPr>
    <w:rPr>
      <w:i/>
      <w:lang w:val="en-US"/>
    </w:rPr>
  </w:style>
  <w:style w:type="paragraph" w:styleId="Kuva" w:customStyle="1">
    <w:name w:val="Kuva"/>
    <w:basedOn w:val="Normaali"/>
    <w:qFormat/>
    <w:rsid w:val="00F45046"/>
    <w:pPr>
      <w:keepNext/>
      <w:spacing w:before="100" w:beforeAutospacing="1" w:after="100" w:afterAutospacing="1" w:line="240" w:lineRule="auto"/>
      <w:ind w:left="578" w:hanging="578"/>
    </w:pPr>
    <w:rPr>
      <w:lang w:val="en-US"/>
    </w:rPr>
  </w:style>
  <w:style w:type="paragraph" w:styleId="Kappaleotsikko" w:customStyle="1">
    <w:name w:val="Kappaleotsikko"/>
    <w:basedOn w:val="Normaali"/>
    <w:qFormat/>
    <w:rsid w:val="00430B95"/>
    <w:pPr>
      <w:keepNext/>
    </w:pPr>
    <w:rPr>
      <w:b/>
    </w:rPr>
  </w:style>
  <w:style w:type="paragraph" w:styleId="NumeroimatonHeading1" w:customStyle="1">
    <w:name w:val="NumeroimatonHeading1"/>
    <w:basedOn w:val="Otsikko1"/>
    <w:qFormat/>
    <w:rsid w:val="00430B95"/>
    <w:pPr>
      <w:numPr>
        <w:numId w:val="0"/>
      </w:numPr>
    </w:pPr>
  </w:style>
  <w:style w:type="paragraph" w:styleId="Lhdeluettelo1" w:customStyle="1">
    <w:name w:val="Lähdeluettelo1"/>
    <w:basedOn w:val="Normaali"/>
    <w:qFormat/>
    <w:rsid w:val="00430B95"/>
    <w:pPr>
      <w:spacing w:line="240" w:lineRule="auto"/>
    </w:pPr>
  </w:style>
  <w:style w:type="paragraph" w:styleId="KansiHeader" w:customStyle="1">
    <w:name w:val="KansiHeader"/>
    <w:basedOn w:val="Yltunniste"/>
    <w:qFormat/>
    <w:rsid w:val="00785112"/>
    <w:pPr>
      <w:jc w:val="left"/>
    </w:pPr>
  </w:style>
  <w:style w:type="paragraph" w:styleId="Kansi26" w:customStyle="1">
    <w:name w:val="Kansi26"/>
    <w:basedOn w:val="Normaali"/>
    <w:qFormat/>
    <w:rsid w:val="00785112"/>
    <w:pPr>
      <w:spacing w:before="0" w:after="0"/>
    </w:pPr>
    <w:rPr>
      <w:b/>
      <w:sz w:val="52"/>
    </w:rPr>
  </w:style>
  <w:style w:type="paragraph" w:styleId="Kansi18" w:customStyle="1">
    <w:name w:val="Kansi18"/>
    <w:basedOn w:val="Normaali"/>
    <w:qFormat/>
    <w:rsid w:val="00A076E4"/>
    <w:pPr>
      <w:spacing w:before="0" w:after="0"/>
    </w:pPr>
    <w:rPr>
      <w:b/>
      <w:sz w:val="36"/>
    </w:rPr>
  </w:style>
  <w:style w:type="paragraph" w:styleId="Kansi14" w:customStyle="1">
    <w:name w:val="Kansi14"/>
    <w:basedOn w:val="Normaali"/>
    <w:qFormat/>
    <w:rsid w:val="00A076E4"/>
    <w:pPr>
      <w:spacing w:before="0" w:after="0" w:line="240" w:lineRule="auto"/>
    </w:pPr>
    <w:rPr>
      <w:sz w:val="28"/>
    </w:rPr>
  </w:style>
  <w:style w:type="paragraph" w:styleId="Alatunniste">
    <w:name w:val="footer"/>
    <w:basedOn w:val="Normaali"/>
    <w:link w:val="AlatunnisteChar"/>
    <w:uiPriority w:val="99"/>
    <w:unhideWhenUsed/>
    <w:rsid w:val="00550263"/>
    <w:pPr>
      <w:tabs>
        <w:tab w:val="center" w:pos="4819"/>
        <w:tab w:val="right" w:pos="9638"/>
      </w:tabs>
      <w:spacing w:before="0" w:after="0" w:line="240" w:lineRule="auto"/>
      <w:ind w:left="-142"/>
    </w:pPr>
  </w:style>
  <w:style w:type="character" w:styleId="AlatunnisteChar" w:customStyle="1">
    <w:name w:val="Alatunniste Char"/>
    <w:basedOn w:val="Kappaleenoletusfontti"/>
    <w:link w:val="Alatunniste"/>
    <w:uiPriority w:val="99"/>
    <w:rsid w:val="00550263"/>
    <w:rPr>
      <w:sz w:val="24"/>
    </w:rPr>
  </w:style>
  <w:style w:type="paragraph" w:styleId="NormaaliWWW">
    <w:name w:val="Normal (Web)"/>
    <w:basedOn w:val="Normaali"/>
    <w:uiPriority w:val="99"/>
    <w:semiHidden/>
    <w:unhideWhenUsed/>
    <w:rsid w:val="00A076E4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Cs w:val="24"/>
      <w:lang w:eastAsia="fi-FI"/>
    </w:rPr>
  </w:style>
  <w:style w:type="character" w:styleId="Korostus">
    <w:name w:val="Emphasis"/>
    <w:basedOn w:val="Kappaleenoletusfontti"/>
    <w:uiPriority w:val="20"/>
    <w:qFormat/>
    <w:rsid w:val="00A076E4"/>
    <w:rPr>
      <w:i/>
      <w:iCs/>
    </w:rPr>
  </w:style>
  <w:style w:type="character" w:styleId="spellingerror" w:customStyle="1">
    <w:name w:val="spellingerror"/>
    <w:basedOn w:val="Kappaleenoletusfontti"/>
    <w:rsid w:val="003B76DE"/>
  </w:style>
  <w:style w:type="paragraph" w:styleId="paragraph" w:customStyle="1">
    <w:name w:val="paragraph"/>
    <w:basedOn w:val="Normaali"/>
    <w:rsid w:val="003B76DE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Cs w:val="24"/>
      <w:lang w:eastAsia="fi-FI"/>
    </w:rPr>
  </w:style>
  <w:style w:type="character" w:styleId="normaltextrun" w:customStyle="1">
    <w:name w:val="normaltextrun"/>
    <w:basedOn w:val="Kappaleenoletusfontti"/>
    <w:rsid w:val="003B76DE"/>
  </w:style>
  <w:style w:type="character" w:styleId="Hyperlinkki">
    <w:name w:val="Hyperlink"/>
    <w:basedOn w:val="Kappaleenoletusfontti"/>
    <w:uiPriority w:val="99"/>
    <w:unhideWhenUsed/>
    <w:rsid w:val="006F34E7"/>
    <w:rPr>
      <w:color w:val="0563C1" w:themeColor="hyperlink"/>
      <w:u w:val="single"/>
    </w:rPr>
  </w:style>
  <w:style w:type="paragraph" w:styleId="Luettelokappale">
    <w:name w:val="List Paragraph"/>
    <w:basedOn w:val="Normaali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356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ntTable" Target="fontTable.xml" Id="rId11" /><Relationship Type="http://schemas.openxmlformats.org/officeDocument/2006/relationships/webSettings" Target="webSettings.xml" Id="rId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/word/glossary/document.xml" Id="R458e25555af64d20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Z:\Dox\Custom%20Office%20Templates\JAMKIn_malli.dotx" TargetMode="External"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778de8-aa3e-4187-ab61-2d4ddb2c3c42}"/>
      </w:docPartPr>
      <w:docPartBody>
        <w:p w14:paraId="487C53CB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66F45C-3094-422B-A7DF-75E77CAA877F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JAMKIn_malli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Noora Jokinen</dc:creator>
  <keywords/>
  <dc:description/>
  <lastModifiedBy>Jokinen Noora</lastModifiedBy>
  <revision>32</revision>
  <dcterms:created xsi:type="dcterms:W3CDTF">2018-03-20T07:24:00.0000000Z</dcterms:created>
  <dcterms:modified xsi:type="dcterms:W3CDTF">2018-04-24T06:04:09.0608869Z</dcterms:modified>
</coreProperties>
</file>