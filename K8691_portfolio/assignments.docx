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A2" w:rsidRDefault="00DF2E2E">
      <w:pPr>
        <w:pStyle w:val="Subtitle"/>
      </w:pPr>
      <w:bookmarkStart w:id="0" w:name="_GoBack"/>
      <w:bookmarkEnd w:id="0"/>
      <w:r>
        <w:t>Weekly Assignments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293"/>
        <w:gridCol w:w="3337"/>
        <w:gridCol w:w="1435"/>
        <w:gridCol w:w="1887"/>
        <w:gridCol w:w="1074"/>
        <w:gridCol w:w="1198"/>
      </w:tblGrid>
      <w:tr w:rsidR="009261A2">
        <w:tc>
          <w:tcPr>
            <w:tcW w:w="632" w:type="pct"/>
          </w:tcPr>
          <w:p w:rsidR="009261A2" w:rsidRDefault="00DF2E2E">
            <w:pPr>
              <w:pStyle w:val="Title"/>
            </w:pPr>
            <w:r>
              <w:t>NAME:</w:t>
            </w:r>
          </w:p>
        </w:tc>
        <w:tc>
          <w:tcPr>
            <w:tcW w:w="1632" w:type="pct"/>
          </w:tcPr>
          <w:p w:rsidR="009261A2" w:rsidRDefault="009261A2">
            <w:pPr>
              <w:pStyle w:val="Title"/>
            </w:pPr>
          </w:p>
        </w:tc>
        <w:tc>
          <w:tcPr>
            <w:tcW w:w="702" w:type="pct"/>
          </w:tcPr>
          <w:p w:rsidR="009261A2" w:rsidRDefault="00DF2E2E">
            <w:pPr>
              <w:pStyle w:val="Title"/>
            </w:pPr>
            <w:r>
              <w:t>MONTH:</w:t>
            </w:r>
          </w:p>
        </w:tc>
        <w:tc>
          <w:tcPr>
            <w:tcW w:w="923" w:type="pct"/>
          </w:tcPr>
          <w:p w:rsidR="009261A2" w:rsidRDefault="009261A2">
            <w:pPr>
              <w:pStyle w:val="Title"/>
            </w:pPr>
          </w:p>
        </w:tc>
        <w:tc>
          <w:tcPr>
            <w:tcW w:w="525" w:type="pct"/>
          </w:tcPr>
          <w:p w:rsidR="009261A2" w:rsidRDefault="00DF2E2E">
            <w:pPr>
              <w:pStyle w:val="Title"/>
            </w:pPr>
            <w:r>
              <w:t>YEAR:</w:t>
            </w:r>
          </w:p>
        </w:tc>
        <w:tc>
          <w:tcPr>
            <w:tcW w:w="586" w:type="pct"/>
          </w:tcPr>
          <w:p w:rsidR="009261A2" w:rsidRDefault="009261A2">
            <w:pPr>
              <w:pStyle w:val="Title"/>
            </w:pPr>
          </w:p>
        </w:tc>
      </w:tr>
    </w:tbl>
    <w:p w:rsidR="009261A2" w:rsidRDefault="009261A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9261A2">
        <w:tc>
          <w:tcPr>
            <w:tcW w:w="1007" w:type="pct"/>
            <w:vAlign w:val="bottom"/>
          </w:tcPr>
          <w:tbl>
            <w:tblPr>
              <w:tblW w:w="305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52"/>
            </w:tblGrid>
            <w:tr w:rsidR="009261A2">
              <w:trPr>
                <w:jc w:val="center"/>
              </w:trPr>
              <w:tc>
                <w:tcPr>
                  <w:tcW w:w="2407" w:type="pct"/>
                  <w:vAlign w:val="bottom"/>
                </w:tcPr>
                <w:p w:rsidR="009261A2" w:rsidRDefault="00DF2E2E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74D84B4303424B80B80B621AF1F527E1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9261A2" w:rsidRDefault="00DF2E2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9261A2" w:rsidRDefault="009261A2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9261A2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9261A2" w:rsidRDefault="00DF2E2E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7F44888D98B94CEC9FFE696C9D74F46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9261A2" w:rsidRDefault="00DF2E2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9261A2" w:rsidRDefault="009261A2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9261A2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9261A2" w:rsidRDefault="00DF2E2E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7F44888D98B94CEC9FFE696C9D74F46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9261A2" w:rsidRDefault="00DF2E2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9261A2" w:rsidRDefault="009261A2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9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646"/>
            </w:tblGrid>
            <w:tr w:rsidR="009261A2">
              <w:trPr>
                <w:jc w:val="center"/>
              </w:trPr>
              <w:tc>
                <w:tcPr>
                  <w:tcW w:w="2357" w:type="pct"/>
                  <w:vAlign w:val="bottom"/>
                </w:tcPr>
                <w:p w:rsidR="009261A2" w:rsidRDefault="00DF2E2E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7F44888D98B94CEC9FFE696C9D74F46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9261A2" w:rsidRDefault="00DF2E2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9261A2" w:rsidRDefault="009261A2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53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646"/>
            </w:tblGrid>
            <w:tr w:rsidR="009261A2">
              <w:trPr>
                <w:jc w:val="center"/>
              </w:trPr>
              <w:tc>
                <w:tcPr>
                  <w:tcW w:w="1879" w:type="pct"/>
                  <w:vAlign w:val="bottom"/>
                </w:tcPr>
                <w:p w:rsidR="009261A2" w:rsidRDefault="00DF2E2E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7F44888D98B94CEC9FFE696C9D74F460"/>
                  </w:placeholder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3121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9261A2" w:rsidRDefault="00DF2E2E">
                      <w:pPr>
                        <w:pStyle w:val="Days"/>
                        <w:jc w:val="center"/>
                      </w:pPr>
                      <w:r>
                        <w:rPr>
                          <w:caps w:val="0"/>
                        </w:rPr>
                        <w:t>[Date]</w:t>
                      </w:r>
                    </w:p>
                  </w:tc>
                </w:sdtContent>
              </w:sdt>
            </w:tr>
          </w:tbl>
          <w:p w:rsidR="009261A2" w:rsidRDefault="009261A2">
            <w:pPr>
              <w:pStyle w:val="Days"/>
            </w:pPr>
          </w:p>
        </w:tc>
      </w:tr>
    </w:tbl>
    <w:p w:rsidR="009261A2" w:rsidRDefault="009261A2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9261A2" w:rsidTr="0092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618569778"/>
            <w:placeholder>
              <w:docPart w:val="847362CB1B974B3CA78546ACB7D36E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</w:tcPr>
              <w:p w:rsidR="009261A2" w:rsidRDefault="00DF2E2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61A2" w:rsidRDefault="009261A2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9261A2" w:rsidTr="0092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503398357"/>
            <w:placeholder>
              <w:docPart w:val="847362CB1B974B3CA78546ACB7D36E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top w:val="single" w:sz="4" w:space="0" w:color="8FB931" w:themeColor="accent2"/>
                  <w:left w:val="single" w:sz="4" w:space="0" w:color="8FB931" w:themeColor="accent2"/>
                  <w:bottom w:val="single" w:sz="2" w:space="0" w:color="D9D9D9" w:themeColor="background1" w:themeShade="D9"/>
                </w:tcBorders>
                <w:shd w:val="clear" w:color="auto" w:fill="8FB931" w:themeFill="accent2"/>
                <w:vAlign w:val="bottom"/>
              </w:tcPr>
              <w:p w:rsidR="009261A2" w:rsidRDefault="00DF2E2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9261A2" w:rsidRDefault="009261A2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9261A2" w:rsidRDefault="009261A2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61A2" w:rsidRDefault="009261A2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9261A2" w:rsidTr="0092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848323988"/>
            <w:placeholder>
              <w:docPart w:val="847362CB1B974B3CA78546ACB7D36E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78303" w:themeColor="accent3"/>
                  <w:bottom w:val="single" w:sz="2" w:space="0" w:color="D9D9D9" w:themeColor="background1" w:themeShade="D9"/>
                </w:tcBorders>
                <w:shd w:val="clear" w:color="auto" w:fill="F78303" w:themeFill="accent3"/>
                <w:vAlign w:val="bottom"/>
              </w:tcPr>
              <w:p w:rsidR="009261A2" w:rsidRDefault="00DF2E2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61A2" w:rsidRDefault="009261A2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9261A2" w:rsidTr="0092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572163221"/>
            <w:placeholder>
              <w:docPart w:val="847362CB1B974B3CA78546ACB7D36E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F0628B" w:themeColor="accent4"/>
                  <w:bottom w:val="single" w:sz="2" w:space="0" w:color="D9D9D9" w:themeColor="background1" w:themeShade="D9"/>
                </w:tcBorders>
                <w:shd w:val="clear" w:color="auto" w:fill="F0628B" w:themeFill="accent4"/>
                <w:vAlign w:val="bottom"/>
              </w:tcPr>
              <w:p w:rsidR="009261A2" w:rsidRDefault="00DF2E2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61A2" w:rsidRDefault="009261A2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9261A2" w:rsidTr="0092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602493293"/>
            <w:placeholder>
              <w:docPart w:val="847362CB1B974B3CA78546ACB7D36E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A053A5" w:themeColor="accent5"/>
                  <w:bottom w:val="single" w:sz="2" w:space="0" w:color="D9D9D9" w:themeColor="background1" w:themeShade="D9"/>
                </w:tcBorders>
                <w:shd w:val="clear" w:color="auto" w:fill="A053A5" w:themeFill="accent5"/>
                <w:vAlign w:val="bottom"/>
              </w:tcPr>
              <w:p w:rsidR="009261A2" w:rsidRDefault="00DF2E2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61A2" w:rsidRDefault="009261A2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9261A2" w:rsidTr="0092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949199283"/>
            <w:placeholder>
              <w:docPart w:val="847362CB1B974B3CA78546ACB7D36EE4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1007" w:type="pct"/>
                <w:tcBorders>
                  <w:left w:val="single" w:sz="4" w:space="0" w:color="808080" w:themeColor="accent6"/>
                  <w:bottom w:val="single" w:sz="2" w:space="0" w:color="D9D9D9" w:themeColor="background1" w:themeShade="D9"/>
                </w:tcBorders>
                <w:shd w:val="clear" w:color="auto" w:fill="808080" w:themeFill="accent6"/>
                <w:vAlign w:val="bottom"/>
              </w:tcPr>
              <w:p w:rsidR="009261A2" w:rsidRDefault="00DF2E2E">
                <w:r>
                  <w:t>[Class Subject]</w:t>
                </w:r>
              </w:p>
            </w:tc>
          </w:sdtContent>
        </w:sdt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9261A2" w:rsidRDefault="009261A2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:rsidR="009261A2" w:rsidRDefault="009261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61A2" w:rsidTr="009261A2">
        <w:tc>
          <w:tcPr>
            <w:tcW w:w="1007" w:type="pct"/>
          </w:tcPr>
          <w:p w:rsidR="009261A2" w:rsidRDefault="009261A2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9261A2" w:rsidRDefault="009261A2"/>
        </w:tc>
        <w:tc>
          <w:tcPr>
            <w:tcW w:w="998" w:type="pct"/>
          </w:tcPr>
          <w:p w:rsidR="009261A2" w:rsidRDefault="009261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261A2" w:rsidRDefault="009261A2"/>
    <w:sectPr w:rsidR="009261A2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E2E" w:rsidRDefault="00DF2E2E">
      <w:pPr>
        <w:spacing w:before="0" w:after="0"/>
      </w:pPr>
      <w:r>
        <w:separator/>
      </w:r>
    </w:p>
  </w:endnote>
  <w:endnote w:type="continuationSeparator" w:id="0">
    <w:p w:rsidR="00DF2E2E" w:rsidRDefault="00DF2E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1A2" w:rsidRDefault="00DF2E2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E2E" w:rsidRDefault="00DF2E2E">
      <w:pPr>
        <w:spacing w:before="0" w:after="0"/>
      </w:pPr>
      <w:r>
        <w:separator/>
      </w:r>
    </w:p>
  </w:footnote>
  <w:footnote w:type="continuationSeparator" w:id="0">
    <w:p w:rsidR="00DF2E2E" w:rsidRDefault="00DF2E2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2E"/>
    <w:rsid w:val="009261A2"/>
    <w:rsid w:val="00D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2D618-E889-4A42-A117-6D51CC54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153\AppData\Roaming\Microsoft\Templates\Weekly%20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D84B4303424B80B80B621AF1F52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932C7-EB48-4DC4-AACD-0721E45F0844}"/>
      </w:docPartPr>
      <w:docPartBody>
        <w:p w:rsidR="00000000" w:rsidRDefault="00000000">
          <w:pPr>
            <w:pStyle w:val="74D84B4303424B80B80B621AF1F527E1"/>
          </w:pPr>
          <w:r>
            <w:t>[Date]</w:t>
          </w:r>
        </w:p>
      </w:docPartBody>
    </w:docPart>
    <w:docPart>
      <w:docPartPr>
        <w:name w:val="7F44888D98B94CEC9FFE696C9D74F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E638-E811-4A7D-9C04-8D6FE3010BE2}"/>
      </w:docPartPr>
      <w:docPartBody>
        <w:p w:rsidR="00000000" w:rsidRDefault="00000000">
          <w:pPr>
            <w:pStyle w:val="7F44888D98B94CEC9FFE696C9D74F460"/>
          </w:pPr>
          <w:r>
            <w:rPr>
              <w:caps/>
            </w:rPr>
            <w:t>[Date</w:t>
          </w:r>
          <w:r>
            <w:t>]</w:t>
          </w:r>
        </w:p>
      </w:docPartBody>
    </w:docPart>
    <w:docPart>
      <w:docPartPr>
        <w:name w:val="847362CB1B974B3CA78546ACB7D3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545D-E757-4154-A8BF-BC7B04B98BFB}"/>
      </w:docPartPr>
      <w:docPartBody>
        <w:p w:rsidR="00000000" w:rsidRDefault="00000000">
          <w:pPr>
            <w:pStyle w:val="847362CB1B974B3CA78546ACB7D36EE4"/>
          </w:pPr>
          <w:r>
            <w:t>[Class 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D84B4303424B80B80B621AF1F527E1">
    <w:name w:val="74D84B4303424B80B80B621AF1F527E1"/>
  </w:style>
  <w:style w:type="paragraph" w:customStyle="1" w:styleId="7F44888D98B94CEC9FFE696C9D74F460">
    <w:name w:val="7F44888D98B94CEC9FFE696C9D74F460"/>
  </w:style>
  <w:style w:type="paragraph" w:customStyle="1" w:styleId="847362CB1B974B3CA78546ACB7D36EE4">
    <w:name w:val="847362CB1B974B3CA78546ACB7D36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15340-8C46-41F2-AFDF-2B87F522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</Template>
  <TotalTime>1</TotalTime>
  <Pages>1</Pages>
  <Words>49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Marja Jambeck</dc:creator>
  <cp:keywords/>
  <cp:lastModifiedBy>Marja Jambeck</cp:lastModifiedBy>
  <cp:revision>1</cp:revision>
  <dcterms:created xsi:type="dcterms:W3CDTF">2016-01-27T12:31:00Z</dcterms:created>
  <dcterms:modified xsi:type="dcterms:W3CDTF">2016-01-27T12:32:00Z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